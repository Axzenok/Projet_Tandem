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00B" w:rsidRPr="008A3BEE" w:rsidRDefault="00AB000B" w:rsidP="000D7054">
      <w:pPr>
        <w:pStyle w:val="Titredeparagraphe"/>
      </w:pPr>
      <w:bookmarkStart w:id="0" w:name="_Toc466533390"/>
      <w:r w:rsidRPr="008A3BEE">
        <w:t>Suivi des modifications</w:t>
      </w:r>
      <w:bookmarkEnd w:id="0"/>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20" w:firstRow="1" w:lastRow="0" w:firstColumn="0" w:lastColumn="0" w:noHBand="0" w:noVBand="1"/>
      </w:tblPr>
      <w:tblGrid>
        <w:gridCol w:w="1202"/>
        <w:gridCol w:w="3258"/>
        <w:gridCol w:w="2292"/>
        <w:gridCol w:w="1665"/>
        <w:gridCol w:w="2039"/>
      </w:tblGrid>
      <w:tr w:rsidR="005574A3" w:rsidRPr="005574A3" w:rsidTr="003A2DA3">
        <w:tc>
          <w:tcPr>
            <w:tcW w:w="575" w:type="pct"/>
            <w:tcBorders>
              <w:bottom w:val="single" w:sz="12" w:space="0" w:color="8EAADB"/>
            </w:tcBorders>
            <w:shd w:val="clear" w:color="auto" w:fill="auto"/>
          </w:tcPr>
          <w:p w:rsidR="00AB000B" w:rsidRPr="005574A3" w:rsidRDefault="00AB000B" w:rsidP="005574A3">
            <w:pPr>
              <w:pStyle w:val="ParagrapheEntteTableau"/>
              <w:rPr>
                <w:b/>
                <w:bCs w:val="0"/>
              </w:rPr>
            </w:pPr>
            <w:r w:rsidRPr="005574A3">
              <w:rPr>
                <w:b/>
                <w:bCs w:val="0"/>
              </w:rPr>
              <w:t>Version</w:t>
            </w:r>
          </w:p>
        </w:tc>
        <w:tc>
          <w:tcPr>
            <w:tcW w:w="1558" w:type="pct"/>
            <w:tcBorders>
              <w:bottom w:val="single" w:sz="12" w:space="0" w:color="8EAADB"/>
            </w:tcBorders>
            <w:shd w:val="clear" w:color="auto" w:fill="auto"/>
          </w:tcPr>
          <w:p w:rsidR="00AB000B" w:rsidRPr="005574A3" w:rsidRDefault="00AB000B" w:rsidP="005574A3">
            <w:pPr>
              <w:pStyle w:val="ParagrapheEntteTableau"/>
              <w:rPr>
                <w:b/>
                <w:bCs w:val="0"/>
              </w:rPr>
            </w:pPr>
            <w:r w:rsidRPr="005574A3">
              <w:rPr>
                <w:b/>
                <w:bCs w:val="0"/>
              </w:rPr>
              <w:t>Référence</w:t>
            </w:r>
          </w:p>
        </w:tc>
        <w:tc>
          <w:tcPr>
            <w:tcW w:w="1096" w:type="pct"/>
            <w:tcBorders>
              <w:bottom w:val="single" w:sz="12" w:space="0" w:color="8EAADB"/>
            </w:tcBorders>
            <w:shd w:val="clear" w:color="auto" w:fill="auto"/>
          </w:tcPr>
          <w:p w:rsidR="00AB000B" w:rsidRPr="005574A3" w:rsidRDefault="00AB000B" w:rsidP="005574A3">
            <w:pPr>
              <w:pStyle w:val="ParagrapheEntteTableau"/>
              <w:rPr>
                <w:b/>
                <w:bCs w:val="0"/>
              </w:rPr>
            </w:pPr>
            <w:r w:rsidRPr="005574A3">
              <w:rPr>
                <w:b/>
                <w:bCs w:val="0"/>
              </w:rPr>
              <w:t>Auteur</w:t>
            </w:r>
          </w:p>
        </w:tc>
        <w:tc>
          <w:tcPr>
            <w:tcW w:w="796" w:type="pct"/>
            <w:tcBorders>
              <w:bottom w:val="single" w:sz="12" w:space="0" w:color="8EAADB"/>
            </w:tcBorders>
            <w:shd w:val="clear" w:color="auto" w:fill="auto"/>
          </w:tcPr>
          <w:p w:rsidR="00AB000B" w:rsidRPr="005574A3" w:rsidRDefault="00AB000B" w:rsidP="005574A3">
            <w:pPr>
              <w:pStyle w:val="ParagrapheEntteTableau"/>
              <w:rPr>
                <w:b/>
                <w:bCs w:val="0"/>
              </w:rPr>
            </w:pPr>
            <w:r w:rsidRPr="005574A3">
              <w:rPr>
                <w:b/>
                <w:bCs w:val="0"/>
              </w:rPr>
              <w:t>Date</w:t>
            </w:r>
          </w:p>
        </w:tc>
        <w:tc>
          <w:tcPr>
            <w:tcW w:w="976" w:type="pct"/>
            <w:tcBorders>
              <w:bottom w:val="single" w:sz="12" w:space="0" w:color="8EAADB"/>
            </w:tcBorders>
            <w:shd w:val="clear" w:color="auto" w:fill="auto"/>
          </w:tcPr>
          <w:p w:rsidR="00AB000B" w:rsidRPr="005574A3" w:rsidRDefault="00AB000B" w:rsidP="005574A3">
            <w:pPr>
              <w:pStyle w:val="ParagrapheEntteTableau"/>
              <w:rPr>
                <w:b/>
                <w:bCs w:val="0"/>
              </w:rPr>
            </w:pPr>
            <w:r w:rsidRPr="005574A3">
              <w:rPr>
                <w:b/>
                <w:bCs w:val="0"/>
              </w:rPr>
              <w:t>Commentaires</w:t>
            </w:r>
          </w:p>
        </w:tc>
      </w:tr>
      <w:tr w:rsidR="005574A3" w:rsidRPr="005574A3" w:rsidTr="003A2DA3">
        <w:tc>
          <w:tcPr>
            <w:tcW w:w="575" w:type="pct"/>
            <w:shd w:val="clear" w:color="auto" w:fill="D9E2F3"/>
          </w:tcPr>
          <w:p w:rsidR="00AB000B" w:rsidRPr="005574A3" w:rsidRDefault="00AB000B" w:rsidP="005574A3">
            <w:pPr>
              <w:pStyle w:val="ParagrapheTableau"/>
            </w:pPr>
            <w:r w:rsidRPr="005574A3">
              <w:t>A</w:t>
            </w:r>
          </w:p>
        </w:tc>
        <w:tc>
          <w:tcPr>
            <w:tcW w:w="1558" w:type="pct"/>
            <w:shd w:val="clear" w:color="auto" w:fill="D9E2F3"/>
          </w:tcPr>
          <w:p w:rsidR="00AB000B" w:rsidRPr="005574A3" w:rsidRDefault="00974F14" w:rsidP="005574A3">
            <w:pPr>
              <w:pStyle w:val="ParagrapheTableau"/>
            </w:pPr>
            <w:r>
              <w:t>1_20230102</w:t>
            </w:r>
            <w:r w:rsidR="001505CF" w:rsidRPr="005574A3">
              <w:t>_</w:t>
            </w:r>
            <w:r>
              <w:t>NMa</w:t>
            </w:r>
          </w:p>
        </w:tc>
        <w:tc>
          <w:tcPr>
            <w:tcW w:w="1096" w:type="pct"/>
            <w:shd w:val="clear" w:color="auto" w:fill="D9E2F3"/>
          </w:tcPr>
          <w:p w:rsidR="00AB000B" w:rsidRPr="005574A3" w:rsidRDefault="00000000" w:rsidP="005574A3">
            <w:pPr>
              <w:pStyle w:val="ParagrapheTableau"/>
            </w:pPr>
            <w:fldSimple w:instr=" AUTHOR   \* MERGEFORMAT ">
              <w:r w:rsidR="00974F14">
                <w:rPr>
                  <w:noProof/>
                </w:rPr>
                <w:t>Najib MAZOUZI - NMa</w:t>
              </w:r>
            </w:fldSimple>
          </w:p>
        </w:tc>
        <w:tc>
          <w:tcPr>
            <w:tcW w:w="796" w:type="pct"/>
            <w:shd w:val="clear" w:color="auto" w:fill="D9E2F3"/>
          </w:tcPr>
          <w:p w:rsidR="00AB000B" w:rsidRPr="005574A3" w:rsidRDefault="00647977" w:rsidP="005574A3">
            <w:pPr>
              <w:pStyle w:val="ParagrapheTableau"/>
            </w:pPr>
            <w:r w:rsidRPr="005574A3">
              <w:fldChar w:fldCharType="begin"/>
            </w:r>
            <w:r w:rsidRPr="005574A3">
              <w:instrText xml:space="preserve"> CREATEDATE  \@ "dd/MM/yyyy"  \* MERGEFORMAT </w:instrText>
            </w:r>
            <w:r w:rsidRPr="005574A3">
              <w:fldChar w:fldCharType="separate"/>
            </w:r>
            <w:r w:rsidR="00974F14">
              <w:rPr>
                <w:noProof/>
              </w:rPr>
              <w:t>13/01/2023</w:t>
            </w:r>
            <w:r w:rsidRPr="005574A3">
              <w:fldChar w:fldCharType="end"/>
            </w:r>
          </w:p>
        </w:tc>
        <w:tc>
          <w:tcPr>
            <w:tcW w:w="976" w:type="pct"/>
            <w:shd w:val="clear" w:color="auto" w:fill="D9E2F3"/>
          </w:tcPr>
          <w:p w:rsidR="00AB000B" w:rsidRPr="005574A3" w:rsidRDefault="00AB000B" w:rsidP="005574A3">
            <w:pPr>
              <w:pStyle w:val="ParagrapheTableau"/>
            </w:pPr>
            <w:r w:rsidRPr="005574A3">
              <w:t>Création</w:t>
            </w:r>
          </w:p>
        </w:tc>
      </w:tr>
      <w:tr w:rsidR="005574A3" w:rsidRPr="008A3BEE" w:rsidTr="003A2DA3">
        <w:tc>
          <w:tcPr>
            <w:tcW w:w="575" w:type="pct"/>
            <w:shd w:val="clear" w:color="auto" w:fill="auto"/>
          </w:tcPr>
          <w:p w:rsidR="00AB000B" w:rsidRPr="005574A3" w:rsidRDefault="00AB000B" w:rsidP="005574A3">
            <w:pPr>
              <w:pStyle w:val="ParagrapheTableau"/>
            </w:pPr>
          </w:p>
        </w:tc>
        <w:tc>
          <w:tcPr>
            <w:tcW w:w="1558" w:type="pct"/>
            <w:shd w:val="clear" w:color="auto" w:fill="auto"/>
          </w:tcPr>
          <w:p w:rsidR="00AB000B" w:rsidRPr="005574A3" w:rsidRDefault="00AB000B" w:rsidP="005574A3">
            <w:pPr>
              <w:pStyle w:val="ParagrapheTableau"/>
            </w:pPr>
          </w:p>
        </w:tc>
        <w:tc>
          <w:tcPr>
            <w:tcW w:w="1096" w:type="pct"/>
            <w:shd w:val="clear" w:color="auto" w:fill="auto"/>
          </w:tcPr>
          <w:p w:rsidR="00AB000B" w:rsidRPr="005574A3" w:rsidRDefault="00AB000B" w:rsidP="005574A3">
            <w:pPr>
              <w:pStyle w:val="ParagrapheTableau"/>
            </w:pPr>
          </w:p>
        </w:tc>
        <w:tc>
          <w:tcPr>
            <w:tcW w:w="796" w:type="pct"/>
            <w:shd w:val="clear" w:color="auto" w:fill="auto"/>
          </w:tcPr>
          <w:p w:rsidR="00AB000B" w:rsidRPr="005574A3" w:rsidRDefault="00AB000B" w:rsidP="005574A3">
            <w:pPr>
              <w:pStyle w:val="ParagrapheTableau"/>
            </w:pPr>
          </w:p>
        </w:tc>
        <w:tc>
          <w:tcPr>
            <w:tcW w:w="976" w:type="pct"/>
            <w:shd w:val="clear" w:color="auto" w:fill="auto"/>
          </w:tcPr>
          <w:p w:rsidR="00AB000B" w:rsidRPr="005574A3" w:rsidRDefault="00AB000B" w:rsidP="005574A3">
            <w:pPr>
              <w:pStyle w:val="ParagrapheTableau"/>
            </w:pPr>
          </w:p>
        </w:tc>
      </w:tr>
      <w:tr w:rsidR="005574A3" w:rsidRPr="005574A3" w:rsidTr="003A2DA3">
        <w:tc>
          <w:tcPr>
            <w:tcW w:w="575" w:type="pct"/>
            <w:shd w:val="clear" w:color="auto" w:fill="D9E2F3"/>
          </w:tcPr>
          <w:p w:rsidR="00AB000B" w:rsidRPr="005574A3" w:rsidRDefault="00AB000B" w:rsidP="005574A3">
            <w:pPr>
              <w:pStyle w:val="ParagrapheTableau"/>
            </w:pPr>
          </w:p>
        </w:tc>
        <w:tc>
          <w:tcPr>
            <w:tcW w:w="1558" w:type="pct"/>
            <w:shd w:val="clear" w:color="auto" w:fill="D9E2F3"/>
          </w:tcPr>
          <w:p w:rsidR="00AB000B" w:rsidRPr="005574A3" w:rsidRDefault="00AB000B" w:rsidP="005574A3">
            <w:pPr>
              <w:pStyle w:val="ParagrapheTableau"/>
            </w:pPr>
          </w:p>
        </w:tc>
        <w:tc>
          <w:tcPr>
            <w:tcW w:w="1096" w:type="pct"/>
            <w:shd w:val="clear" w:color="auto" w:fill="D9E2F3"/>
          </w:tcPr>
          <w:p w:rsidR="00AB000B" w:rsidRPr="005574A3" w:rsidRDefault="00AB000B" w:rsidP="005574A3">
            <w:pPr>
              <w:pStyle w:val="ParagrapheTableau"/>
            </w:pPr>
          </w:p>
        </w:tc>
        <w:tc>
          <w:tcPr>
            <w:tcW w:w="796" w:type="pct"/>
            <w:shd w:val="clear" w:color="auto" w:fill="D9E2F3"/>
          </w:tcPr>
          <w:p w:rsidR="00AB000B" w:rsidRPr="005574A3" w:rsidRDefault="00AB000B" w:rsidP="005574A3">
            <w:pPr>
              <w:pStyle w:val="ParagrapheTableau"/>
            </w:pPr>
          </w:p>
        </w:tc>
        <w:tc>
          <w:tcPr>
            <w:tcW w:w="976" w:type="pct"/>
            <w:shd w:val="clear" w:color="auto" w:fill="D9E2F3"/>
          </w:tcPr>
          <w:p w:rsidR="00AB000B" w:rsidRPr="005574A3" w:rsidRDefault="00AB000B" w:rsidP="005574A3">
            <w:pPr>
              <w:pStyle w:val="ParagrapheTableau"/>
            </w:pPr>
          </w:p>
        </w:tc>
      </w:tr>
    </w:tbl>
    <w:p w:rsidR="00D8057A" w:rsidRPr="008A3BEE" w:rsidRDefault="00D8057A" w:rsidP="00330C4A"/>
    <w:p w:rsidR="00FD1213" w:rsidRPr="008A3BEE" w:rsidRDefault="00AB000B" w:rsidP="00E93430">
      <w:pPr>
        <w:pStyle w:val="Titredeparagraphe"/>
      </w:pPr>
      <w:r w:rsidRPr="008A3BEE">
        <w:t>O</w:t>
      </w:r>
      <w:r w:rsidR="008302AD" w:rsidRPr="008A3BEE">
        <w:t>bjet</w:t>
      </w:r>
      <w:r w:rsidRPr="008A3BEE">
        <w:t xml:space="preserve"> :</w:t>
      </w:r>
      <w:r w:rsidR="008D359D" w:rsidRPr="008A3BEE">
        <w:t xml:space="preserve"> </w:t>
      </w:r>
    </w:p>
    <w:p w:rsidR="00FC51D9" w:rsidRPr="008A3BEE" w:rsidRDefault="00684FC8" w:rsidP="00330C4A">
      <w:r>
        <w:t xml:space="preserve">Ce document permet d’expliquer de manière détaillé le schéma de la BDD que nous avons </w:t>
      </w:r>
      <w:r w:rsidR="00227CD2">
        <w:t>réalisé</w:t>
      </w:r>
      <w:r>
        <w:t xml:space="preserve"> avec Kalvin PETIT dans le cadre de notre stage à l’auto-école TANDEM.</w:t>
      </w:r>
    </w:p>
    <w:p w:rsidR="00AB000B" w:rsidRPr="008A3BEE" w:rsidRDefault="00AB000B" w:rsidP="00330C4A"/>
    <w:p w:rsidR="00AB000B" w:rsidRPr="008A3BEE" w:rsidRDefault="00AB000B" w:rsidP="00E93430">
      <w:pPr>
        <w:pStyle w:val="Titredeparagraphe"/>
      </w:pPr>
      <w:r w:rsidRPr="008A3BEE">
        <w:t>D</w:t>
      </w:r>
      <w:r w:rsidR="008302AD" w:rsidRPr="008A3BEE">
        <w:t>iffusion</w:t>
      </w:r>
      <w:r w:rsidRPr="008A3BEE">
        <w:t xml:space="preserve"> :</w:t>
      </w:r>
    </w:p>
    <w:p w:rsidR="00525798" w:rsidRDefault="00D8057A" w:rsidP="00330C4A">
      <w:r w:rsidRPr="008A3BEE">
        <w:t>BTS SIO</w:t>
      </w:r>
      <w:r w:rsidR="001505CF" w:rsidRPr="008A3BEE">
        <w:t xml:space="preserve"> – </w:t>
      </w:r>
      <w:r w:rsidR="00974F14">
        <w:t>Watine Thierry</w:t>
      </w:r>
    </w:p>
    <w:p w:rsidR="00684FC8" w:rsidRDefault="00684FC8" w:rsidP="00684FC8">
      <w:r w:rsidRPr="008A3BEE">
        <w:t xml:space="preserve">BTS SIO – </w:t>
      </w:r>
      <w:r>
        <w:t xml:space="preserve">Hovhannessian </w:t>
      </w:r>
    </w:p>
    <w:p w:rsidR="00684FC8" w:rsidRPr="008A3BEE" w:rsidRDefault="00684FC8" w:rsidP="00330C4A"/>
    <w:p w:rsidR="00FE572A" w:rsidRPr="008A3BEE" w:rsidRDefault="00FE572A" w:rsidP="00E93430">
      <w:pPr>
        <w:pStyle w:val="SoulignBas"/>
      </w:pPr>
    </w:p>
    <w:p w:rsidR="00E93430" w:rsidRPr="008A3BEE" w:rsidRDefault="00E93430" w:rsidP="00330C4A"/>
    <w:p w:rsidR="00AB000B" w:rsidRPr="008A3BEE" w:rsidRDefault="004D111A" w:rsidP="00E93430">
      <w:pPr>
        <w:pStyle w:val="Titredeparagraphe"/>
      </w:pPr>
      <w:r w:rsidRPr="008A3BEE">
        <w:t>D</w:t>
      </w:r>
      <w:r w:rsidR="008302AD" w:rsidRPr="008A3BEE">
        <w:t>éveloppement</w:t>
      </w:r>
      <w:r w:rsidR="001505CF" w:rsidRPr="008A3BEE">
        <w:t xml:space="preserve"> :</w:t>
      </w:r>
    </w:p>
    <w:p w:rsidR="001505CF" w:rsidRPr="008A3BEE" w:rsidRDefault="001505CF" w:rsidP="00330C4A"/>
    <w:p w:rsidR="003A2DA3" w:rsidRDefault="003A2DA3">
      <w:pPr>
        <w:pStyle w:val="En-ttedetabledesmatires"/>
      </w:pPr>
      <w:r>
        <w:t>Table des matières</w:t>
      </w:r>
    </w:p>
    <w:p w:rsidR="008C688D" w:rsidRDefault="003A2DA3">
      <w:pPr>
        <w:pStyle w:val="TM1"/>
        <w:tabs>
          <w:tab w:val="right" w:leader="dot" w:pos="1045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425454" w:history="1">
        <w:r w:rsidR="008C688D" w:rsidRPr="0007599F">
          <w:rPr>
            <w:rStyle w:val="Lienhypertexte"/>
            <w:noProof/>
          </w:rPr>
          <w:t>Schéma Complet</w:t>
        </w:r>
        <w:r w:rsidR="008C688D">
          <w:rPr>
            <w:noProof/>
            <w:webHidden/>
          </w:rPr>
          <w:tab/>
        </w:r>
        <w:r w:rsidR="008C688D">
          <w:rPr>
            <w:noProof/>
            <w:webHidden/>
          </w:rPr>
          <w:fldChar w:fldCharType="begin"/>
        </w:r>
        <w:r w:rsidR="008C688D">
          <w:rPr>
            <w:noProof/>
            <w:webHidden/>
          </w:rPr>
          <w:instrText xml:space="preserve"> PAGEREF _Toc136425454 \h </w:instrText>
        </w:r>
        <w:r w:rsidR="008C688D">
          <w:rPr>
            <w:noProof/>
            <w:webHidden/>
          </w:rPr>
        </w:r>
        <w:r w:rsidR="008C688D">
          <w:rPr>
            <w:noProof/>
            <w:webHidden/>
          </w:rPr>
          <w:fldChar w:fldCharType="separate"/>
        </w:r>
        <w:r w:rsidR="008C688D">
          <w:rPr>
            <w:noProof/>
            <w:webHidden/>
          </w:rPr>
          <w:t>1</w:t>
        </w:r>
        <w:r w:rsidR="008C688D">
          <w:rPr>
            <w:noProof/>
            <w:webHidden/>
          </w:rPr>
          <w:fldChar w:fldCharType="end"/>
        </w:r>
      </w:hyperlink>
    </w:p>
    <w:p w:rsidR="001505CF" w:rsidRDefault="003A2DA3" w:rsidP="008C688D">
      <w:pPr>
        <w:rPr>
          <w:b/>
          <w:bCs/>
        </w:rPr>
      </w:pPr>
      <w:r>
        <w:rPr>
          <w:b/>
          <w:bCs/>
        </w:rPr>
        <w:fldChar w:fldCharType="end"/>
      </w:r>
    </w:p>
    <w:p w:rsidR="008C688D" w:rsidRDefault="008C688D" w:rsidP="008C688D">
      <w:pPr>
        <w:pStyle w:val="Titre1"/>
        <w:rPr>
          <w:lang w:val="fr-FR"/>
        </w:rPr>
      </w:pPr>
      <w:r>
        <w:rPr>
          <w:lang w:val="fr-FR"/>
        </w:rPr>
        <w:t>Demande Client</w:t>
      </w:r>
    </w:p>
    <w:p w:rsidR="008C688D" w:rsidRDefault="008C688D" w:rsidP="008C688D">
      <w:pPr>
        <w:rPr>
          <w:lang w:eastAsia="x-none"/>
        </w:rPr>
      </w:pPr>
    </w:p>
    <w:p w:rsidR="008C688D" w:rsidRDefault="008C688D" w:rsidP="008C688D">
      <w:pPr>
        <w:rPr>
          <w:lang w:eastAsia="x-none"/>
        </w:rPr>
      </w:pPr>
      <w:r>
        <w:rPr>
          <w:lang w:eastAsia="x-none"/>
        </w:rPr>
        <w:t>Voici un rappel de la demande client (provisoire) que nous avons convenu avec Mme MAWHOUB</w:t>
      </w:r>
      <w:r w:rsidR="00FA084D">
        <w:rPr>
          <w:lang w:eastAsia="x-none"/>
        </w:rPr>
        <w:t> :</w:t>
      </w:r>
    </w:p>
    <w:p w:rsidR="00FA084D" w:rsidRDefault="00FA084D" w:rsidP="008C688D">
      <w:pPr>
        <w:rPr>
          <w:lang w:eastAsia="x-none"/>
        </w:rPr>
      </w:pPr>
    </w:p>
    <w:p w:rsidR="00FA084D" w:rsidRPr="00092F00" w:rsidRDefault="00FA084D" w:rsidP="00FA084D">
      <w:pPr>
        <w:ind w:firstLine="142"/>
      </w:pPr>
      <w:r>
        <w:t>Le projet aura pour objectif principal de</w:t>
      </w:r>
      <w:r w:rsidRPr="00092F00">
        <w:t xml:space="preserve"> développer un logiciel de gestion des élèves qui permettra à l'auto-école de suivre les informations importantes sur chaque élève, telles que les heures de conduite effectuées, la date des prochaines heures de conduite, l'historiques des heures effectuées, et la date du prochain examen prévu. Cela facilitera la tenue à jour des dossiers des élèves et permettra un suivi plus efficace de leur progression.</w:t>
      </w:r>
    </w:p>
    <w:p w:rsidR="00FA084D" w:rsidRPr="00092F00" w:rsidRDefault="00FA084D" w:rsidP="00FA084D">
      <w:r w:rsidRPr="00092F00">
        <w:t>On pourrait également prévoir d'autres options selon l'avancée du projet comme la possibilité d'annuler ou d'ajouter des heures de conduites directement depuis le logiciel.</w:t>
      </w:r>
    </w:p>
    <w:p w:rsidR="00FA084D" w:rsidRDefault="00FA084D" w:rsidP="00FA084D"/>
    <w:p w:rsidR="00FA084D" w:rsidRPr="00092F00" w:rsidRDefault="00FA084D" w:rsidP="00FA084D">
      <w:r>
        <w:tab/>
        <w:t xml:space="preserve">Le projet sera sous forme d’un logiciel développé en C# auquel seule la gérante et son employée auront accès. </w:t>
      </w:r>
    </w:p>
    <w:p w:rsidR="00FA084D" w:rsidRDefault="00FA084D" w:rsidP="008C688D">
      <w:pPr>
        <w:rPr>
          <w:lang w:eastAsia="x-none"/>
        </w:rPr>
      </w:pPr>
    </w:p>
    <w:p w:rsidR="008C688D" w:rsidRPr="008C688D" w:rsidRDefault="008C688D" w:rsidP="008C688D">
      <w:pPr>
        <w:rPr>
          <w:lang w:eastAsia="x-none"/>
        </w:rPr>
      </w:pPr>
    </w:p>
    <w:p w:rsidR="008C688D" w:rsidRDefault="008C688D" w:rsidP="008C688D"/>
    <w:p w:rsidR="00FA084D" w:rsidRDefault="00FA084D">
      <w:pPr>
        <w:ind w:left="0"/>
        <w:jc w:val="left"/>
        <w:rPr>
          <w:bCs/>
          <w:color w:val="365F91"/>
          <w:sz w:val="44"/>
          <w:szCs w:val="28"/>
          <w:lang w:eastAsia="x-none"/>
        </w:rPr>
      </w:pPr>
      <w:bookmarkStart w:id="1" w:name="_Toc136425454"/>
      <w:r>
        <w:br w:type="page"/>
      </w:r>
    </w:p>
    <w:p w:rsidR="003A2DA3" w:rsidRDefault="00684FC8" w:rsidP="003A2DA3">
      <w:pPr>
        <w:pStyle w:val="Titre1"/>
        <w:rPr>
          <w:lang w:val="fr-FR"/>
        </w:rPr>
      </w:pPr>
      <w:r>
        <w:rPr>
          <w:lang w:val="fr-FR"/>
        </w:rPr>
        <w:lastRenderedPageBreak/>
        <w:t>Schéma Complet</w:t>
      </w:r>
      <w:bookmarkEnd w:id="1"/>
    </w:p>
    <w:p w:rsidR="00684FC8" w:rsidRDefault="00684FC8" w:rsidP="00684FC8">
      <w:pPr>
        <w:rPr>
          <w:lang w:eastAsia="x-none"/>
        </w:rPr>
      </w:pPr>
    </w:p>
    <w:p w:rsidR="00684FC8" w:rsidRDefault="00684FC8" w:rsidP="00684FC8">
      <w:pPr>
        <w:rPr>
          <w:lang w:eastAsia="x-none"/>
        </w:rPr>
      </w:pPr>
      <w:r>
        <w:rPr>
          <w:lang w:eastAsia="x-none"/>
        </w:rPr>
        <w:t>Voici le schéma complet de notre base de données :</w:t>
      </w:r>
    </w:p>
    <w:p w:rsidR="00684FC8" w:rsidRPr="00684FC8" w:rsidRDefault="00684FC8" w:rsidP="00684FC8">
      <w:pPr>
        <w:rPr>
          <w:lang w:eastAsia="x-none"/>
        </w:rPr>
      </w:pPr>
    </w:p>
    <w:p w:rsidR="00D8057A" w:rsidRDefault="00D8308B" w:rsidP="00330C4A">
      <w:r>
        <w:rPr>
          <w:noProof/>
        </w:rPr>
        <w:drawing>
          <wp:inline distT="0" distB="0" distL="0" distR="0">
            <wp:extent cx="6645910" cy="3460115"/>
            <wp:effectExtent l="0" t="0" r="0" b="0"/>
            <wp:docPr id="18029965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6515" name="Image 1802996515"/>
                    <pic:cNvPicPr/>
                  </pic:nvPicPr>
                  <pic:blipFill>
                    <a:blip r:embed="rId8">
                      <a:extLst>
                        <a:ext uri="{28A0092B-C50C-407E-A947-70E740481C1C}">
                          <a14:useLocalDpi xmlns:a14="http://schemas.microsoft.com/office/drawing/2010/main" val="0"/>
                        </a:ext>
                      </a:extLst>
                    </a:blip>
                    <a:stretch>
                      <a:fillRect/>
                    </a:stretch>
                  </pic:blipFill>
                  <pic:spPr>
                    <a:xfrm>
                      <a:off x="0" y="0"/>
                      <a:ext cx="6645910" cy="3460115"/>
                    </a:xfrm>
                    <a:prstGeom prst="rect">
                      <a:avLst/>
                    </a:prstGeom>
                  </pic:spPr>
                </pic:pic>
              </a:graphicData>
            </a:graphic>
          </wp:inline>
        </w:drawing>
      </w:r>
    </w:p>
    <w:p w:rsidR="008C688D" w:rsidRDefault="008C688D" w:rsidP="00330C4A"/>
    <w:p w:rsidR="008C688D" w:rsidRDefault="00FA084D" w:rsidP="00330C4A">
      <w:r>
        <w:t xml:space="preserve">Dans ce schéma nous avons une table principale, qui est la table TAB_eleves, dont le but est de répertorier toutes les informations importantes sur chaque élève. Elle est reliée à d’autres table que nous allons décrire plus en détail par la suite. </w:t>
      </w:r>
    </w:p>
    <w:p w:rsidR="008C688D" w:rsidRDefault="008C688D" w:rsidP="00330C4A"/>
    <w:p w:rsidR="001F7986" w:rsidRPr="00E939E9" w:rsidRDefault="001F7986" w:rsidP="00330C4A">
      <w:pPr>
        <w:rPr>
          <w:u w:val="single"/>
        </w:rPr>
      </w:pPr>
      <w:r w:rsidRPr="00E939E9">
        <w:rPr>
          <w:u w:val="single"/>
        </w:rPr>
        <w:t>Description de certains champs de la table principale :</w:t>
      </w:r>
    </w:p>
    <w:p w:rsidR="001F7986" w:rsidRDefault="001F7986" w:rsidP="00330C4A">
      <w:r>
        <w:tab/>
        <w:t>-CLE_</w:t>
      </w:r>
      <w:r w:rsidR="00D8308B">
        <w:t>heureConduite</w:t>
      </w:r>
      <w:r>
        <w:t xml:space="preserve"> correspond </w:t>
      </w:r>
      <w:r w:rsidR="00D8308B">
        <w:t xml:space="preserve">à la clé étrangère de la table TAB_heureConduite, </w:t>
      </w:r>
      <w:r w:rsidR="00226889">
        <w:t>cette table aura pour but de répertorier l’historique de toutes les heures passées par l’élève (nombre d’heure associer à la date à laquelle l’élève a effectué ces heures)</w:t>
      </w:r>
      <w:r w:rsidR="003F050E">
        <w:t>.</w:t>
      </w:r>
    </w:p>
    <w:p w:rsidR="00226889" w:rsidRDefault="00226889" w:rsidP="00330C4A"/>
    <w:p w:rsidR="00226889" w:rsidRDefault="00226889" w:rsidP="00330C4A">
      <w:r>
        <w:t>-CLE_ExamConduite correspond à la clé étrangère de la table TAB_ExamConduite qui stocke la date du prochain examen que doit passer l’élève (si elle est déjà établie)</w:t>
      </w:r>
      <w:r w:rsidR="003F050E">
        <w:t>.</w:t>
      </w:r>
    </w:p>
    <w:p w:rsidR="00226889" w:rsidRDefault="00226889" w:rsidP="00330C4A"/>
    <w:p w:rsidR="00226889" w:rsidRDefault="00226889" w:rsidP="00330C4A">
      <w:r>
        <w:t xml:space="preserve">-CLE_categorieObtenue doit être supprimé de la table principale (ce champ est déjà présent dans la table </w:t>
      </w:r>
      <w:proofErr w:type="spellStart"/>
      <w:r>
        <w:t>TAB_obtenir</w:t>
      </w:r>
      <w:proofErr w:type="spellEnd"/>
      <w:r w:rsidR="003F050E">
        <w:t>).</w:t>
      </w:r>
    </w:p>
    <w:p w:rsidR="00226889" w:rsidRDefault="00226889" w:rsidP="00330C4A"/>
    <w:p w:rsidR="00226889" w:rsidRDefault="008759F5" w:rsidP="00330C4A">
      <w:r>
        <w:t xml:space="preserve">-Tous les champs entre les champs ELE_correctionVision et </w:t>
      </w:r>
      <w:proofErr w:type="spellStart"/>
      <w:r>
        <w:t>ELE_pensionInvalidite</w:t>
      </w:r>
      <w:proofErr w:type="spellEnd"/>
      <w:r>
        <w:t xml:space="preserve"> sont des booléen</w:t>
      </w:r>
      <w:r w:rsidR="00227CD2">
        <w:t>s</w:t>
      </w:r>
      <w:r w:rsidR="00A24071">
        <w:t xml:space="preserve"> (OUI/NON)</w:t>
      </w:r>
    </w:p>
    <w:p w:rsidR="003F050E" w:rsidRDefault="003F050E" w:rsidP="00330C4A"/>
    <w:p w:rsidR="003F050E" w:rsidRDefault="003F050E" w:rsidP="00330C4A">
      <w:r>
        <w:t>-Enfin en ce qui concerne la catégorie que l’élève souhaite passer nous n’avons pas jugée nécessaire de créer un champ dédié car l’auto-école ne fait passer que le permis B.</w:t>
      </w:r>
    </w:p>
    <w:p w:rsidR="003F050E" w:rsidRDefault="00FA084D">
      <w:pPr>
        <w:ind w:left="0"/>
        <w:jc w:val="left"/>
      </w:pPr>
      <w:r>
        <w:br w:type="page"/>
      </w:r>
    </w:p>
    <w:p w:rsidR="008C688D" w:rsidRDefault="008C688D" w:rsidP="00330C4A">
      <w:r>
        <w:lastRenderedPageBreak/>
        <w:t>Voici la partie droite du schéma :</w:t>
      </w:r>
    </w:p>
    <w:p w:rsidR="008C688D" w:rsidRDefault="008C688D" w:rsidP="00330C4A"/>
    <w:p w:rsidR="008C688D" w:rsidRDefault="00E939E9" w:rsidP="00330C4A">
      <w:r>
        <w:rPr>
          <w:noProof/>
        </w:rPr>
        <w:drawing>
          <wp:inline distT="0" distB="0" distL="0" distR="0">
            <wp:extent cx="6645910" cy="4867910"/>
            <wp:effectExtent l="0" t="0" r="0" b="0"/>
            <wp:docPr id="1647991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9122" name="Image 164799122"/>
                    <pic:cNvPicPr/>
                  </pic:nvPicPr>
                  <pic:blipFill>
                    <a:blip r:embed="rId9">
                      <a:extLst>
                        <a:ext uri="{28A0092B-C50C-407E-A947-70E740481C1C}">
                          <a14:useLocalDpi xmlns:a14="http://schemas.microsoft.com/office/drawing/2010/main" val="0"/>
                        </a:ext>
                      </a:extLst>
                    </a:blip>
                    <a:stretch>
                      <a:fillRect/>
                    </a:stretch>
                  </pic:blipFill>
                  <pic:spPr>
                    <a:xfrm>
                      <a:off x="0" y="0"/>
                      <a:ext cx="6645910" cy="4867910"/>
                    </a:xfrm>
                    <a:prstGeom prst="rect">
                      <a:avLst/>
                    </a:prstGeom>
                  </pic:spPr>
                </pic:pic>
              </a:graphicData>
            </a:graphic>
          </wp:inline>
        </w:drawing>
      </w:r>
    </w:p>
    <w:p w:rsidR="008C688D" w:rsidRDefault="008C688D" w:rsidP="00330C4A"/>
    <w:p w:rsidR="008C688D" w:rsidRDefault="008C688D" w:rsidP="00330C4A"/>
    <w:p w:rsidR="00FA084D" w:rsidRDefault="00FA084D">
      <w:pPr>
        <w:ind w:left="0"/>
        <w:jc w:val="left"/>
      </w:pPr>
      <w:r>
        <w:br w:type="page"/>
      </w:r>
    </w:p>
    <w:p w:rsidR="008C688D" w:rsidRDefault="008C688D" w:rsidP="00330C4A">
      <w:r>
        <w:lastRenderedPageBreak/>
        <w:t>Voici les différentes tables indépendantes :</w:t>
      </w:r>
    </w:p>
    <w:p w:rsidR="008C688D" w:rsidRDefault="008C688D" w:rsidP="00330C4A"/>
    <w:p w:rsidR="008C688D" w:rsidRDefault="008C688D" w:rsidP="008C688D">
      <w:pPr>
        <w:jc w:val="center"/>
      </w:pPr>
      <w:r>
        <w:t>TAB_ExamConduite</w:t>
      </w:r>
    </w:p>
    <w:p w:rsidR="008C688D" w:rsidRDefault="008C688D" w:rsidP="008C688D">
      <w:pPr>
        <w:jc w:val="center"/>
      </w:pPr>
      <w:r>
        <w:rPr>
          <w:noProof/>
        </w:rPr>
        <w:drawing>
          <wp:inline distT="0" distB="0" distL="0" distR="0" wp14:anchorId="53F702C1" wp14:editId="46318ABE">
            <wp:extent cx="4706288" cy="1804742"/>
            <wp:effectExtent l="0" t="0" r="5715" b="0"/>
            <wp:docPr id="5378096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09664" name="Image 537809664"/>
                    <pic:cNvPicPr/>
                  </pic:nvPicPr>
                  <pic:blipFill>
                    <a:blip r:embed="rId10">
                      <a:extLst>
                        <a:ext uri="{28A0092B-C50C-407E-A947-70E740481C1C}">
                          <a14:useLocalDpi xmlns:a14="http://schemas.microsoft.com/office/drawing/2010/main" val="0"/>
                        </a:ext>
                      </a:extLst>
                    </a:blip>
                    <a:stretch>
                      <a:fillRect/>
                    </a:stretch>
                  </pic:blipFill>
                  <pic:spPr>
                    <a:xfrm>
                      <a:off x="0" y="0"/>
                      <a:ext cx="4725058" cy="1811940"/>
                    </a:xfrm>
                    <a:prstGeom prst="rect">
                      <a:avLst/>
                    </a:prstGeom>
                  </pic:spPr>
                </pic:pic>
              </a:graphicData>
            </a:graphic>
          </wp:inline>
        </w:drawing>
      </w:r>
    </w:p>
    <w:p w:rsidR="008C688D" w:rsidRDefault="00FA084D" w:rsidP="00330C4A">
      <w:r>
        <w:t>Cette table répertorie la date précise du prochain examen de conduite que doit avoir l’élève. (La date à laquelle il devra passer son permis).</w:t>
      </w:r>
    </w:p>
    <w:p w:rsidR="008C688D" w:rsidRDefault="008C688D" w:rsidP="00330C4A"/>
    <w:p w:rsidR="008C688D" w:rsidRDefault="008C688D" w:rsidP="008C688D">
      <w:pPr>
        <w:jc w:val="center"/>
      </w:pPr>
      <w:r>
        <w:t>TAB_FormationComp</w:t>
      </w:r>
    </w:p>
    <w:p w:rsidR="008C688D" w:rsidRDefault="008C688D" w:rsidP="008C688D">
      <w:pPr>
        <w:jc w:val="center"/>
      </w:pPr>
      <w:r>
        <w:rPr>
          <w:noProof/>
        </w:rPr>
        <w:drawing>
          <wp:inline distT="0" distB="0" distL="0" distR="0">
            <wp:extent cx="5099326" cy="1559664"/>
            <wp:effectExtent l="0" t="0" r="0" b="2540"/>
            <wp:docPr id="14698990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99021" name="Image 1469899021"/>
                    <pic:cNvPicPr/>
                  </pic:nvPicPr>
                  <pic:blipFill>
                    <a:blip r:embed="rId11">
                      <a:extLst>
                        <a:ext uri="{28A0092B-C50C-407E-A947-70E740481C1C}">
                          <a14:useLocalDpi xmlns:a14="http://schemas.microsoft.com/office/drawing/2010/main" val="0"/>
                        </a:ext>
                      </a:extLst>
                    </a:blip>
                    <a:stretch>
                      <a:fillRect/>
                    </a:stretch>
                  </pic:blipFill>
                  <pic:spPr>
                    <a:xfrm>
                      <a:off x="0" y="0"/>
                      <a:ext cx="5120824" cy="1566239"/>
                    </a:xfrm>
                    <a:prstGeom prst="rect">
                      <a:avLst/>
                    </a:prstGeom>
                  </pic:spPr>
                </pic:pic>
              </a:graphicData>
            </a:graphic>
          </wp:inline>
        </w:drawing>
      </w:r>
    </w:p>
    <w:p w:rsidR="008C688D" w:rsidRDefault="00A11826" w:rsidP="00A11826">
      <w:r>
        <w:t xml:space="preserve">Cette table répertorie les formations complémentaires que souhaite passer l’élève. Comme il y a </w:t>
      </w:r>
      <w:r w:rsidR="00393E62">
        <w:t>plusieurs types</w:t>
      </w:r>
      <w:r>
        <w:t xml:space="preserve"> de formation prédéfinie on les </w:t>
      </w:r>
      <w:r w:rsidR="00227CD2">
        <w:t>ajoute</w:t>
      </w:r>
      <w:r>
        <w:t xml:space="preserve"> tous dans cette table qu’on relie à la table principale.</w:t>
      </w:r>
    </w:p>
    <w:p w:rsidR="00A11826" w:rsidRDefault="00A11826" w:rsidP="008C688D">
      <w:pPr>
        <w:jc w:val="center"/>
      </w:pPr>
    </w:p>
    <w:p w:rsidR="008C688D" w:rsidRDefault="008C688D" w:rsidP="008C688D">
      <w:pPr>
        <w:jc w:val="center"/>
      </w:pPr>
      <w:r>
        <w:t>TAB_heureConduite</w:t>
      </w:r>
    </w:p>
    <w:p w:rsidR="008C688D" w:rsidRDefault="008C688D" w:rsidP="008C688D">
      <w:pPr>
        <w:jc w:val="center"/>
      </w:pPr>
      <w:r>
        <w:rPr>
          <w:noProof/>
        </w:rPr>
        <w:drawing>
          <wp:inline distT="0" distB="0" distL="0" distR="0">
            <wp:extent cx="3708400" cy="2019300"/>
            <wp:effectExtent l="0" t="0" r="0" b="0"/>
            <wp:docPr id="14552470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47013" name="Image 1455247013"/>
                    <pic:cNvPicPr/>
                  </pic:nvPicPr>
                  <pic:blipFill>
                    <a:blip r:embed="rId12">
                      <a:extLst>
                        <a:ext uri="{28A0092B-C50C-407E-A947-70E740481C1C}">
                          <a14:useLocalDpi xmlns:a14="http://schemas.microsoft.com/office/drawing/2010/main" val="0"/>
                        </a:ext>
                      </a:extLst>
                    </a:blip>
                    <a:stretch>
                      <a:fillRect/>
                    </a:stretch>
                  </pic:blipFill>
                  <pic:spPr>
                    <a:xfrm>
                      <a:off x="0" y="0"/>
                      <a:ext cx="3708400" cy="2019300"/>
                    </a:xfrm>
                    <a:prstGeom prst="rect">
                      <a:avLst/>
                    </a:prstGeom>
                  </pic:spPr>
                </pic:pic>
              </a:graphicData>
            </a:graphic>
          </wp:inline>
        </w:drawing>
      </w:r>
    </w:p>
    <w:p w:rsidR="008C688D" w:rsidRDefault="008C688D" w:rsidP="00330C4A"/>
    <w:p w:rsidR="00FA084D" w:rsidRDefault="00FA084D" w:rsidP="00FA084D">
      <w:r>
        <w:t xml:space="preserve">Cette table répertorie les heures de </w:t>
      </w:r>
      <w:r w:rsidR="00393E62">
        <w:t>conduites effectuées</w:t>
      </w:r>
      <w:r>
        <w:t xml:space="preserve"> par un élève à une date précise. Le but final étant que l’utilisateur de l’application rentre la date et le nombre d’heure effectué par un élève (Exemple : 1H30 le Jeudi 30 Septembre 2023) et l’information sera ensuite ajouter à la table. L’utilisateur aura ainsi accès à un historique de toutes les heures effectués par l’élève. </w:t>
      </w:r>
      <w:r w:rsidR="00393E62">
        <w:t>La somme totale</w:t>
      </w:r>
      <w:r>
        <w:t xml:space="preserve"> des heures effectué sera faite par l’application et pas stocké dans la BDD, juste affiché.</w:t>
      </w:r>
    </w:p>
    <w:p w:rsidR="008C688D" w:rsidRDefault="008C688D" w:rsidP="00330C4A"/>
    <w:p w:rsidR="00FA084D" w:rsidRDefault="00FA084D">
      <w:pPr>
        <w:ind w:left="0"/>
        <w:jc w:val="left"/>
      </w:pPr>
      <w:r>
        <w:br w:type="page"/>
      </w:r>
    </w:p>
    <w:p w:rsidR="008C688D" w:rsidRDefault="008C688D" w:rsidP="00330C4A">
      <w:r>
        <w:lastRenderedPageBreak/>
        <w:t>Voici la partie gauche du schéma :</w:t>
      </w:r>
    </w:p>
    <w:p w:rsidR="008C688D" w:rsidRDefault="008C688D" w:rsidP="00330C4A"/>
    <w:p w:rsidR="008C688D" w:rsidRDefault="00E939E9" w:rsidP="00330C4A">
      <w:r>
        <w:rPr>
          <w:noProof/>
        </w:rPr>
        <w:drawing>
          <wp:inline distT="0" distB="0" distL="0" distR="0">
            <wp:extent cx="6645910" cy="3326765"/>
            <wp:effectExtent l="0" t="0" r="0" b="635"/>
            <wp:docPr id="19545288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28832" name="Image 1954528832"/>
                    <pic:cNvPicPr/>
                  </pic:nvPicPr>
                  <pic:blipFill>
                    <a:blip r:embed="rId13">
                      <a:extLst>
                        <a:ext uri="{28A0092B-C50C-407E-A947-70E740481C1C}">
                          <a14:useLocalDpi xmlns:a14="http://schemas.microsoft.com/office/drawing/2010/main" val="0"/>
                        </a:ext>
                      </a:extLst>
                    </a:blip>
                    <a:stretch>
                      <a:fillRect/>
                    </a:stretch>
                  </pic:blipFill>
                  <pic:spPr>
                    <a:xfrm>
                      <a:off x="0" y="0"/>
                      <a:ext cx="6645910" cy="3326765"/>
                    </a:xfrm>
                    <a:prstGeom prst="rect">
                      <a:avLst/>
                    </a:prstGeom>
                  </pic:spPr>
                </pic:pic>
              </a:graphicData>
            </a:graphic>
          </wp:inline>
        </w:drawing>
      </w:r>
    </w:p>
    <w:p w:rsidR="008C688D" w:rsidRDefault="008C688D" w:rsidP="00330C4A"/>
    <w:p w:rsidR="008C688D" w:rsidRDefault="00A11826" w:rsidP="00330C4A">
      <w:r>
        <w:t xml:space="preserve">Pour ce qui est des tables TAB_codePostal, TAB_ville elle permettent de </w:t>
      </w:r>
      <w:r w:rsidR="00E939E9">
        <w:t>stocker</w:t>
      </w:r>
      <w:r>
        <w:t xml:space="preserve"> </w:t>
      </w:r>
      <w:r w:rsidR="00E939E9">
        <w:t>des noms</w:t>
      </w:r>
      <w:r>
        <w:t xml:space="preserve"> de ville et des codes postale. Comme beaucoup de ville reviennent souvent </w:t>
      </w:r>
      <w:r w:rsidR="00E939E9">
        <w:t>on les stocke</w:t>
      </w:r>
      <w:r>
        <w:t xml:space="preserve"> dans </w:t>
      </w:r>
      <w:r w:rsidR="00E939E9">
        <w:t>des tables</w:t>
      </w:r>
      <w:r>
        <w:t xml:space="preserve"> à part.</w:t>
      </w:r>
    </w:p>
    <w:p w:rsidR="008C688D" w:rsidRDefault="008C688D" w:rsidP="00330C4A"/>
    <w:p w:rsidR="008C688D" w:rsidRDefault="008C688D" w:rsidP="00330C4A"/>
    <w:p w:rsidR="008C688D" w:rsidRDefault="008C688D" w:rsidP="00330C4A"/>
    <w:p w:rsidR="008C688D" w:rsidRDefault="008C688D" w:rsidP="00330C4A"/>
    <w:p w:rsidR="00FA084D" w:rsidRDefault="00FA084D">
      <w:pPr>
        <w:ind w:left="0"/>
        <w:jc w:val="left"/>
      </w:pPr>
      <w:r>
        <w:br w:type="page"/>
      </w:r>
    </w:p>
    <w:p w:rsidR="008C688D" w:rsidRDefault="008C688D" w:rsidP="00330C4A">
      <w:r>
        <w:lastRenderedPageBreak/>
        <w:t>Voici la partie qui nous pose problème :</w:t>
      </w:r>
    </w:p>
    <w:p w:rsidR="008C688D" w:rsidRDefault="008C688D" w:rsidP="00330C4A"/>
    <w:p w:rsidR="008C688D" w:rsidRDefault="002E1F1D" w:rsidP="00330C4A">
      <w:r>
        <w:rPr>
          <w:noProof/>
        </w:rPr>
        <w:drawing>
          <wp:inline distT="0" distB="0" distL="0" distR="0">
            <wp:extent cx="6645910" cy="4918075"/>
            <wp:effectExtent l="0" t="0" r="0" b="0"/>
            <wp:docPr id="155608237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2371" name="Image 1556082371"/>
                    <pic:cNvPicPr/>
                  </pic:nvPicPr>
                  <pic:blipFill>
                    <a:blip r:embed="rId14">
                      <a:extLst>
                        <a:ext uri="{28A0092B-C50C-407E-A947-70E740481C1C}">
                          <a14:useLocalDpi xmlns:a14="http://schemas.microsoft.com/office/drawing/2010/main" val="0"/>
                        </a:ext>
                      </a:extLst>
                    </a:blip>
                    <a:stretch>
                      <a:fillRect/>
                    </a:stretch>
                  </pic:blipFill>
                  <pic:spPr>
                    <a:xfrm>
                      <a:off x="0" y="0"/>
                      <a:ext cx="6645910" cy="4918075"/>
                    </a:xfrm>
                    <a:prstGeom prst="rect">
                      <a:avLst/>
                    </a:prstGeom>
                  </pic:spPr>
                </pic:pic>
              </a:graphicData>
            </a:graphic>
          </wp:inline>
        </w:drawing>
      </w:r>
    </w:p>
    <w:p w:rsidR="00A11826" w:rsidRDefault="00A11826" w:rsidP="00330C4A"/>
    <w:p w:rsidR="00A11826" w:rsidRDefault="00A11826" w:rsidP="00330C4A">
      <w:r>
        <w:t>La table TAB_categorie, contient la catégorie du permis qui existe (permis B, permis A…).</w:t>
      </w:r>
    </w:p>
    <w:p w:rsidR="00A11826" w:rsidRDefault="00A11826" w:rsidP="00330C4A">
      <w:r>
        <w:t xml:space="preserve">Ce qu’on a voulu faire dans cette </w:t>
      </w:r>
      <w:r w:rsidR="00393E62">
        <w:t>partie-là</w:t>
      </w:r>
      <w:r>
        <w:t xml:space="preserve"> c’est </w:t>
      </w:r>
      <w:r w:rsidR="002E1F1D">
        <w:t xml:space="preserve">de </w:t>
      </w:r>
      <w:r>
        <w:t>relier</w:t>
      </w:r>
      <w:r w:rsidR="002E1F1D">
        <w:t xml:space="preserve"> la table TAB_categorie</w:t>
      </w:r>
      <w:r>
        <w:t xml:space="preserve"> au champ CLE_categorieObtenue pour la catégorie de permis que l’élève </w:t>
      </w:r>
      <w:r w:rsidR="002E1F1D">
        <w:t>a</w:t>
      </w:r>
      <w:r>
        <w:t xml:space="preserve"> déjà (</w:t>
      </w:r>
      <w:r w:rsidR="00227CD2">
        <w:t>s’il</w:t>
      </w:r>
      <w:r>
        <w:t xml:space="preserve"> en a une). Par exemple </w:t>
      </w:r>
      <w:r w:rsidR="00227CD2">
        <w:t>s’il</w:t>
      </w:r>
      <w:r>
        <w:t xml:space="preserve"> souhaite passer un permis B et qu’il a déjà un permis A. </w:t>
      </w:r>
    </w:p>
    <w:p w:rsidR="00393E62" w:rsidRDefault="00393E62" w:rsidP="00330C4A"/>
    <w:p w:rsidR="00393E62" w:rsidRDefault="00393E62" w:rsidP="00330C4A">
      <w:r>
        <w:t xml:space="preserve">Pour ce qui est de la table TAB_obtenir elle est reliée à la TAB_ville car on souhaite également savoir dans qu’elle ville il a passé la catégorie de permis en question. </w:t>
      </w:r>
    </w:p>
    <w:p w:rsidR="00393E62" w:rsidRDefault="00393E62" w:rsidP="00330C4A"/>
    <w:p w:rsidR="00393E62" w:rsidRPr="00330C4A" w:rsidRDefault="00393E62" w:rsidP="00330C4A">
      <w:r>
        <w:t xml:space="preserve">Il y a surement </w:t>
      </w:r>
      <w:r w:rsidR="00227CD2">
        <w:t>plusieurs problèmes</w:t>
      </w:r>
      <w:r>
        <w:t xml:space="preserve"> dans toute cette partie-là mais nous n’arrivons pas à savoir lesquelles.</w:t>
      </w:r>
    </w:p>
    <w:sectPr w:rsidR="00393E62" w:rsidRPr="00330C4A" w:rsidSect="00D54F7E">
      <w:headerReference w:type="default" r:id="rId15"/>
      <w:footerReference w:type="default" r:id="rId16"/>
      <w:pgSz w:w="11906" w:h="16838" w:code="9"/>
      <w:pgMar w:top="720" w:right="720" w:bottom="720" w:left="720" w:header="284" w:footer="28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AC5" w:rsidRPr="00A54B40" w:rsidRDefault="00A60AC5" w:rsidP="00C92D1E">
      <w:pPr>
        <w:rPr>
          <w:sz w:val="22"/>
        </w:rPr>
      </w:pPr>
      <w:r>
        <w:separator/>
      </w:r>
    </w:p>
  </w:endnote>
  <w:endnote w:type="continuationSeparator" w:id="0">
    <w:p w:rsidR="00A60AC5" w:rsidRPr="00A54B40" w:rsidRDefault="00A60AC5" w:rsidP="00C92D1E">
      <w:pPr>
        <w:rPr>
          <w:sz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shelf Symbol 3">
    <w:altName w:val="Symbol"/>
    <w:panose1 w:val="020B0604020202020204"/>
    <w:charset w:val="02"/>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jaVu Serif">
    <w:altName w:val="Sylfaen"/>
    <w:panose1 w:val="020B0604020202020204"/>
    <w:charset w:val="00"/>
    <w:family w:val="roman"/>
    <w:pitch w:val="variable"/>
    <w:sig w:usb0="E50006FF" w:usb1="5200F9FB" w:usb2="0A04002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430" w:rsidRDefault="00E93430" w:rsidP="00E93430">
    <w:pPr>
      <w:pStyle w:val="Pieddepage"/>
      <w:pBdr>
        <w:bottom w:val="single" w:sz="6" w:space="1" w:color="auto"/>
      </w:pBdr>
    </w:pPr>
  </w:p>
  <w:p w:rsidR="00F649E9" w:rsidRPr="00A60A3D" w:rsidRDefault="00F649E9" w:rsidP="00E93430">
    <w:pPr>
      <w:pStyle w:val="Pieddepage"/>
    </w:pPr>
    <w:r w:rsidRPr="00A60A3D">
      <w:t>Seule la version électronique de ce document est valide. Toute version imprimée est considérée comme non à jour.</w:t>
    </w:r>
  </w:p>
  <w:p w:rsidR="00F649E9" w:rsidRPr="00A60A3D" w:rsidRDefault="00D457FF" w:rsidP="00E93430">
    <w:pPr>
      <w:pStyle w:val="Pieddepage"/>
    </w:pPr>
    <w:r w:rsidRPr="00A60A3D">
      <w:t xml:space="preserve">Page | </w:t>
    </w:r>
    <w:r w:rsidRPr="00A60A3D">
      <w:fldChar w:fldCharType="begin"/>
    </w:r>
    <w:r w:rsidRPr="00A60A3D">
      <w:instrText>PAGE   \* MERGEFORMAT</w:instrText>
    </w:r>
    <w:r w:rsidRPr="00A60A3D">
      <w:fldChar w:fldCharType="separate"/>
    </w:r>
    <w:r w:rsidR="001406EA">
      <w:rPr>
        <w:noProof/>
      </w:rPr>
      <w:t>1</w:t>
    </w:r>
    <w:r w:rsidRPr="00A60A3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AC5" w:rsidRPr="00A54B40" w:rsidRDefault="00A60AC5" w:rsidP="00C92D1E">
      <w:pPr>
        <w:rPr>
          <w:sz w:val="22"/>
        </w:rPr>
      </w:pPr>
      <w:r>
        <w:separator/>
      </w:r>
    </w:p>
  </w:footnote>
  <w:footnote w:type="continuationSeparator" w:id="0">
    <w:p w:rsidR="00A60AC5" w:rsidRPr="00A54B40" w:rsidRDefault="00A60AC5" w:rsidP="00C92D1E">
      <w:pPr>
        <w:rPr>
          <w:sz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3"/>
      <w:gridCol w:w="6804"/>
      <w:gridCol w:w="2337"/>
    </w:tblGrid>
    <w:tr w:rsidR="00677F47" w:rsidRPr="00A60A3D" w:rsidTr="00677F47">
      <w:trPr>
        <w:cantSplit/>
        <w:trHeight w:val="225"/>
        <w:jc w:val="center"/>
      </w:trPr>
      <w:tc>
        <w:tcPr>
          <w:tcW w:w="1773" w:type="dxa"/>
          <w:vMerge w:val="restart"/>
          <w:vAlign w:val="center"/>
        </w:tcPr>
        <w:p w:rsidR="00677F47" w:rsidRPr="00A60A3D" w:rsidRDefault="00974F14" w:rsidP="00A60A3D">
          <w:pPr>
            <w:ind w:left="0"/>
          </w:pPr>
          <w:r>
            <w:rPr>
              <w:noProof/>
            </w:rPr>
            <w:drawing>
              <wp:inline distT="0" distB="0" distL="0" distR="0" wp14:anchorId="0F06F50B">
                <wp:extent cx="990600" cy="457200"/>
                <wp:effectExtent l="0" t="0" r="0"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c>
        <w:tcPr>
          <w:tcW w:w="6804" w:type="dxa"/>
          <w:tcBorders>
            <w:bottom w:val="nil"/>
          </w:tcBorders>
          <w:vAlign w:val="center"/>
        </w:tcPr>
        <w:p w:rsidR="00677F47" w:rsidRPr="00A60A3D" w:rsidRDefault="00000000" w:rsidP="00677F47">
          <w:pPr>
            <w:pStyle w:val="EntteCentre"/>
          </w:pPr>
          <w:fldSimple w:instr=" DOCPROPERTY  Category  \* MERGEFORMAT ">
            <w:r w:rsidR="00974F14">
              <w:t>Catégorie</w:t>
            </w:r>
          </w:fldSimple>
        </w:p>
      </w:tc>
      <w:tc>
        <w:tcPr>
          <w:tcW w:w="2337" w:type="dxa"/>
          <w:vMerge w:val="restart"/>
          <w:vAlign w:val="center"/>
        </w:tcPr>
        <w:p w:rsidR="00677F47" w:rsidRPr="00A60A3D" w:rsidRDefault="00677F47" w:rsidP="00D324A6">
          <w:pPr>
            <w:pStyle w:val="EntteCentre"/>
          </w:pPr>
          <w:r w:rsidRPr="00A60A3D">
            <w:t xml:space="preserve">Version : A </w:t>
          </w:r>
        </w:p>
      </w:tc>
    </w:tr>
    <w:tr w:rsidR="00677F47" w:rsidRPr="00A60A3D" w:rsidTr="00677F47">
      <w:trPr>
        <w:cantSplit/>
        <w:trHeight w:val="225"/>
        <w:jc w:val="center"/>
      </w:trPr>
      <w:tc>
        <w:tcPr>
          <w:tcW w:w="1773" w:type="dxa"/>
          <w:vMerge/>
          <w:vAlign w:val="center"/>
        </w:tcPr>
        <w:p w:rsidR="00677F47" w:rsidRPr="00A60A3D" w:rsidRDefault="00677F47" w:rsidP="00A60A3D">
          <w:pPr>
            <w:ind w:left="0"/>
          </w:pPr>
        </w:p>
      </w:tc>
      <w:tc>
        <w:tcPr>
          <w:tcW w:w="6804" w:type="dxa"/>
          <w:tcBorders>
            <w:top w:val="nil"/>
            <w:bottom w:val="dotted" w:sz="8" w:space="0" w:color="auto"/>
          </w:tcBorders>
          <w:vAlign w:val="center"/>
        </w:tcPr>
        <w:p w:rsidR="00677F47" w:rsidRPr="00A60A3D" w:rsidRDefault="00677F47" w:rsidP="00677F47">
          <w:pPr>
            <w:pStyle w:val="EntteCentre"/>
          </w:pPr>
          <w:r w:rsidRPr="00A60A3D">
            <w:t>Support et mise à disposition de services informatiques</w:t>
          </w:r>
        </w:p>
      </w:tc>
      <w:tc>
        <w:tcPr>
          <w:tcW w:w="2337" w:type="dxa"/>
          <w:vMerge/>
          <w:vAlign w:val="center"/>
        </w:tcPr>
        <w:p w:rsidR="00677F47" w:rsidRPr="00A60A3D" w:rsidRDefault="00677F47" w:rsidP="00D324A6">
          <w:pPr>
            <w:pStyle w:val="EntteCentre"/>
          </w:pPr>
        </w:p>
      </w:tc>
    </w:tr>
    <w:tr w:rsidR="00677F47" w:rsidRPr="00A60A3D" w:rsidTr="00677F47">
      <w:trPr>
        <w:cantSplit/>
        <w:trHeight w:val="225"/>
        <w:jc w:val="center"/>
      </w:trPr>
      <w:tc>
        <w:tcPr>
          <w:tcW w:w="1773" w:type="dxa"/>
          <w:vMerge/>
          <w:vAlign w:val="center"/>
        </w:tcPr>
        <w:p w:rsidR="00677F47" w:rsidRPr="00A60A3D" w:rsidRDefault="00677F47" w:rsidP="00A60A3D">
          <w:pPr>
            <w:ind w:left="0"/>
          </w:pPr>
        </w:p>
      </w:tc>
      <w:tc>
        <w:tcPr>
          <w:tcW w:w="6804" w:type="dxa"/>
          <w:tcBorders>
            <w:top w:val="dotted" w:sz="8" w:space="0" w:color="auto"/>
          </w:tcBorders>
          <w:vAlign w:val="center"/>
        </w:tcPr>
        <w:p w:rsidR="00677F47" w:rsidRPr="00A60A3D" w:rsidRDefault="00684FC8" w:rsidP="00D324A6">
          <w:pPr>
            <w:pStyle w:val="EntteCentre"/>
          </w:pPr>
          <w:r>
            <w:t>Schéma BDD</w:t>
          </w:r>
        </w:p>
      </w:tc>
      <w:tc>
        <w:tcPr>
          <w:tcW w:w="2337" w:type="dxa"/>
          <w:vMerge/>
          <w:vAlign w:val="center"/>
        </w:tcPr>
        <w:p w:rsidR="00677F47" w:rsidRPr="00A60A3D" w:rsidRDefault="00677F47" w:rsidP="00D324A6">
          <w:pPr>
            <w:pStyle w:val="EntteCentre"/>
          </w:pPr>
        </w:p>
      </w:tc>
    </w:tr>
    <w:tr w:rsidR="00677F47" w:rsidRPr="00A60A3D" w:rsidTr="00512523">
      <w:trPr>
        <w:cantSplit/>
        <w:trHeight w:val="406"/>
        <w:jc w:val="center"/>
      </w:trPr>
      <w:tc>
        <w:tcPr>
          <w:tcW w:w="1773" w:type="dxa"/>
          <w:vMerge/>
          <w:vAlign w:val="center"/>
        </w:tcPr>
        <w:p w:rsidR="00677F47" w:rsidRPr="00A60A3D" w:rsidRDefault="00677F47" w:rsidP="00A60A3D">
          <w:pPr>
            <w:ind w:left="0"/>
          </w:pPr>
        </w:p>
      </w:tc>
      <w:tc>
        <w:tcPr>
          <w:tcW w:w="6804" w:type="dxa"/>
          <w:vAlign w:val="center"/>
        </w:tcPr>
        <w:p w:rsidR="00677F47" w:rsidRPr="00A60A3D" w:rsidRDefault="00000000" w:rsidP="00D324A6">
          <w:pPr>
            <w:pStyle w:val="EntteCentre"/>
          </w:pPr>
          <w:fldSimple w:instr=" TITLE   \* MERGEFORMAT ">
            <w:r w:rsidR="00974F14">
              <w:t>[1SIO]_20230102_NMa_e</w:t>
            </w:r>
          </w:fldSimple>
          <w:r w:rsidR="00684FC8">
            <w:t>xplication</w:t>
          </w:r>
        </w:p>
      </w:tc>
      <w:tc>
        <w:tcPr>
          <w:tcW w:w="2337" w:type="dxa"/>
          <w:vAlign w:val="center"/>
        </w:tcPr>
        <w:p w:rsidR="00677F47" w:rsidRPr="00A60A3D" w:rsidRDefault="00677F47" w:rsidP="00974F14">
          <w:pPr>
            <w:pStyle w:val="EntteCentre"/>
          </w:pPr>
          <w:r w:rsidRPr="00A60A3D">
            <w:t xml:space="preserve">Date : </w:t>
          </w:r>
          <w:r w:rsidR="00974F14">
            <w:fldChar w:fldCharType="begin"/>
          </w:r>
          <w:r w:rsidR="00974F14">
            <w:instrText xml:space="preserve"> TIME \@ "dd/MM/yyyy" </w:instrText>
          </w:r>
          <w:r w:rsidR="00974F14">
            <w:fldChar w:fldCharType="separate"/>
          </w:r>
          <w:r w:rsidR="002E1F1D">
            <w:rPr>
              <w:noProof/>
            </w:rPr>
            <w:t>01/06/2023</w:t>
          </w:r>
          <w:r w:rsidR="00974F14">
            <w:fldChar w:fldCharType="end"/>
          </w:r>
        </w:p>
      </w:tc>
    </w:tr>
  </w:tbl>
  <w:p w:rsidR="00F649E9" w:rsidRPr="00A60A3D" w:rsidRDefault="00F649E9" w:rsidP="00A60A3D">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AB4"/>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1" w15:restartNumberingAfterBreak="0">
    <w:nsid w:val="02D3114E"/>
    <w:multiLevelType w:val="hybridMultilevel"/>
    <w:tmpl w:val="C5365386"/>
    <w:lvl w:ilvl="0" w:tplc="71EE2736">
      <w:numFmt w:val="bullet"/>
      <w:lvlText w:val="-"/>
      <w:lvlJc w:val="left"/>
      <w:pPr>
        <w:tabs>
          <w:tab w:val="num" w:pos="1350"/>
        </w:tabs>
        <w:ind w:left="1350" w:hanging="360"/>
      </w:pPr>
      <w:rPr>
        <w:rFonts w:ascii="Arial" w:eastAsia="Times New Roman" w:hAnsi="Arial" w:hint="default"/>
        <w:b w:val="0"/>
        <w:sz w:val="18"/>
      </w:rPr>
    </w:lvl>
    <w:lvl w:ilvl="1" w:tplc="040C0003">
      <w:start w:val="1"/>
      <w:numFmt w:val="bullet"/>
      <w:lvlText w:val="o"/>
      <w:lvlJc w:val="left"/>
      <w:pPr>
        <w:tabs>
          <w:tab w:val="num" w:pos="2070"/>
        </w:tabs>
        <w:ind w:left="2070" w:hanging="360"/>
      </w:pPr>
      <w:rPr>
        <w:rFonts w:ascii="Courier New" w:hAnsi="Courier New" w:hint="default"/>
      </w:rPr>
    </w:lvl>
    <w:lvl w:ilvl="2" w:tplc="040C0005">
      <w:start w:val="1"/>
      <w:numFmt w:val="bullet"/>
      <w:lvlText w:val=""/>
      <w:lvlJc w:val="left"/>
      <w:pPr>
        <w:tabs>
          <w:tab w:val="num" w:pos="2790"/>
        </w:tabs>
        <w:ind w:left="2790" w:hanging="360"/>
      </w:pPr>
      <w:rPr>
        <w:rFonts w:ascii="Wingdings" w:hAnsi="Wingdings" w:hint="default"/>
      </w:rPr>
    </w:lvl>
    <w:lvl w:ilvl="3" w:tplc="040C0001">
      <w:start w:val="1"/>
      <w:numFmt w:val="bullet"/>
      <w:lvlText w:val=""/>
      <w:lvlJc w:val="left"/>
      <w:pPr>
        <w:tabs>
          <w:tab w:val="num" w:pos="3510"/>
        </w:tabs>
        <w:ind w:left="3510" w:hanging="360"/>
      </w:pPr>
      <w:rPr>
        <w:rFonts w:ascii="Symbol" w:hAnsi="Symbol" w:hint="default"/>
      </w:rPr>
    </w:lvl>
    <w:lvl w:ilvl="4" w:tplc="040C0003">
      <w:start w:val="1"/>
      <w:numFmt w:val="bullet"/>
      <w:lvlText w:val="o"/>
      <w:lvlJc w:val="left"/>
      <w:pPr>
        <w:tabs>
          <w:tab w:val="num" w:pos="4230"/>
        </w:tabs>
        <w:ind w:left="4230" w:hanging="360"/>
      </w:pPr>
      <w:rPr>
        <w:rFonts w:ascii="Courier New" w:hAnsi="Courier New" w:hint="default"/>
      </w:rPr>
    </w:lvl>
    <w:lvl w:ilvl="5" w:tplc="040C0005">
      <w:start w:val="1"/>
      <w:numFmt w:val="bullet"/>
      <w:lvlText w:val=""/>
      <w:lvlJc w:val="left"/>
      <w:pPr>
        <w:tabs>
          <w:tab w:val="num" w:pos="4950"/>
        </w:tabs>
        <w:ind w:left="4950" w:hanging="360"/>
      </w:pPr>
      <w:rPr>
        <w:rFonts w:ascii="Wingdings" w:hAnsi="Wingdings" w:hint="default"/>
      </w:rPr>
    </w:lvl>
    <w:lvl w:ilvl="6" w:tplc="040C0001">
      <w:start w:val="1"/>
      <w:numFmt w:val="bullet"/>
      <w:lvlText w:val=""/>
      <w:lvlJc w:val="left"/>
      <w:pPr>
        <w:tabs>
          <w:tab w:val="num" w:pos="5670"/>
        </w:tabs>
        <w:ind w:left="5670" w:hanging="360"/>
      </w:pPr>
      <w:rPr>
        <w:rFonts w:ascii="Symbol" w:hAnsi="Symbol" w:hint="default"/>
      </w:rPr>
    </w:lvl>
    <w:lvl w:ilvl="7" w:tplc="040C0003">
      <w:start w:val="1"/>
      <w:numFmt w:val="bullet"/>
      <w:lvlText w:val="o"/>
      <w:lvlJc w:val="left"/>
      <w:pPr>
        <w:tabs>
          <w:tab w:val="num" w:pos="6390"/>
        </w:tabs>
        <w:ind w:left="6390" w:hanging="360"/>
      </w:pPr>
      <w:rPr>
        <w:rFonts w:ascii="Courier New" w:hAnsi="Courier New" w:hint="default"/>
      </w:rPr>
    </w:lvl>
    <w:lvl w:ilvl="8" w:tplc="040C0005">
      <w:start w:val="1"/>
      <w:numFmt w:val="bullet"/>
      <w:lvlText w:val=""/>
      <w:lvlJc w:val="left"/>
      <w:pPr>
        <w:tabs>
          <w:tab w:val="num" w:pos="7110"/>
        </w:tabs>
        <w:ind w:left="7110" w:hanging="360"/>
      </w:pPr>
      <w:rPr>
        <w:rFonts w:ascii="Wingdings" w:hAnsi="Wingdings" w:hint="default"/>
      </w:rPr>
    </w:lvl>
  </w:abstractNum>
  <w:abstractNum w:abstractNumId="2" w15:restartNumberingAfterBreak="0">
    <w:nsid w:val="0B83527D"/>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3" w15:restartNumberingAfterBreak="0">
    <w:nsid w:val="1463541A"/>
    <w:multiLevelType w:val="singleLevel"/>
    <w:tmpl w:val="3F365B90"/>
    <w:lvl w:ilvl="0">
      <w:start w:val="1"/>
      <w:numFmt w:val="bullet"/>
      <w:lvlText w:val=""/>
      <w:lvlJc w:val="left"/>
      <w:pPr>
        <w:tabs>
          <w:tab w:val="num" w:pos="360"/>
        </w:tabs>
        <w:ind w:left="360" w:hanging="360"/>
      </w:pPr>
      <w:rPr>
        <w:rFonts w:hint="default"/>
        <w:b w:val="0"/>
        <w:i w:val="0"/>
        <w:sz w:val="24"/>
      </w:rPr>
    </w:lvl>
  </w:abstractNum>
  <w:abstractNum w:abstractNumId="4" w15:restartNumberingAfterBreak="0">
    <w:nsid w:val="179A2361"/>
    <w:multiLevelType w:val="hybridMultilevel"/>
    <w:tmpl w:val="74BCBCB0"/>
    <w:lvl w:ilvl="0" w:tplc="26A62504">
      <w:numFmt w:val="bullet"/>
      <w:lvlText w:val="-"/>
      <w:lvlJc w:val="left"/>
      <w:pPr>
        <w:tabs>
          <w:tab w:val="num" w:pos="1787"/>
        </w:tabs>
        <w:ind w:left="1787" w:hanging="360"/>
      </w:pPr>
      <w:rPr>
        <w:rFonts w:ascii="Arial" w:eastAsia="Times New Roman" w:hAnsi="Arial" w:hint="default"/>
      </w:rPr>
    </w:lvl>
    <w:lvl w:ilvl="1" w:tplc="040C0003">
      <w:start w:val="1"/>
      <w:numFmt w:val="bullet"/>
      <w:lvlText w:val="o"/>
      <w:lvlJc w:val="left"/>
      <w:pPr>
        <w:tabs>
          <w:tab w:val="num" w:pos="2507"/>
        </w:tabs>
        <w:ind w:left="2507" w:hanging="360"/>
      </w:pPr>
      <w:rPr>
        <w:rFonts w:ascii="Courier New" w:hAnsi="Courier New" w:hint="default"/>
      </w:rPr>
    </w:lvl>
    <w:lvl w:ilvl="2" w:tplc="040C0005">
      <w:start w:val="1"/>
      <w:numFmt w:val="bullet"/>
      <w:lvlText w:val=""/>
      <w:lvlJc w:val="left"/>
      <w:pPr>
        <w:tabs>
          <w:tab w:val="num" w:pos="3227"/>
        </w:tabs>
        <w:ind w:left="3227" w:hanging="360"/>
      </w:pPr>
      <w:rPr>
        <w:rFonts w:ascii="Wingdings" w:hAnsi="Wingdings" w:hint="default"/>
      </w:rPr>
    </w:lvl>
    <w:lvl w:ilvl="3" w:tplc="040C0001">
      <w:start w:val="1"/>
      <w:numFmt w:val="bullet"/>
      <w:lvlText w:val=""/>
      <w:lvlJc w:val="left"/>
      <w:pPr>
        <w:tabs>
          <w:tab w:val="num" w:pos="3947"/>
        </w:tabs>
        <w:ind w:left="3947" w:hanging="360"/>
      </w:pPr>
      <w:rPr>
        <w:rFonts w:ascii="Symbol" w:hAnsi="Symbol" w:hint="default"/>
      </w:rPr>
    </w:lvl>
    <w:lvl w:ilvl="4" w:tplc="040C0003">
      <w:start w:val="1"/>
      <w:numFmt w:val="bullet"/>
      <w:lvlText w:val="o"/>
      <w:lvlJc w:val="left"/>
      <w:pPr>
        <w:tabs>
          <w:tab w:val="num" w:pos="4667"/>
        </w:tabs>
        <w:ind w:left="4667" w:hanging="360"/>
      </w:pPr>
      <w:rPr>
        <w:rFonts w:ascii="Courier New" w:hAnsi="Courier New" w:hint="default"/>
      </w:rPr>
    </w:lvl>
    <w:lvl w:ilvl="5" w:tplc="040C0005">
      <w:start w:val="1"/>
      <w:numFmt w:val="bullet"/>
      <w:lvlText w:val=""/>
      <w:lvlJc w:val="left"/>
      <w:pPr>
        <w:tabs>
          <w:tab w:val="num" w:pos="5387"/>
        </w:tabs>
        <w:ind w:left="5387" w:hanging="360"/>
      </w:pPr>
      <w:rPr>
        <w:rFonts w:ascii="Wingdings" w:hAnsi="Wingdings" w:hint="default"/>
      </w:rPr>
    </w:lvl>
    <w:lvl w:ilvl="6" w:tplc="040C0001">
      <w:start w:val="1"/>
      <w:numFmt w:val="bullet"/>
      <w:lvlText w:val=""/>
      <w:lvlJc w:val="left"/>
      <w:pPr>
        <w:tabs>
          <w:tab w:val="num" w:pos="6107"/>
        </w:tabs>
        <w:ind w:left="6107" w:hanging="360"/>
      </w:pPr>
      <w:rPr>
        <w:rFonts w:ascii="Symbol" w:hAnsi="Symbol" w:hint="default"/>
      </w:rPr>
    </w:lvl>
    <w:lvl w:ilvl="7" w:tplc="040C0003">
      <w:start w:val="1"/>
      <w:numFmt w:val="bullet"/>
      <w:lvlText w:val="o"/>
      <w:lvlJc w:val="left"/>
      <w:pPr>
        <w:tabs>
          <w:tab w:val="num" w:pos="6827"/>
        </w:tabs>
        <w:ind w:left="6827" w:hanging="360"/>
      </w:pPr>
      <w:rPr>
        <w:rFonts w:ascii="Courier New" w:hAnsi="Courier New" w:hint="default"/>
      </w:rPr>
    </w:lvl>
    <w:lvl w:ilvl="8" w:tplc="040C0005">
      <w:start w:val="1"/>
      <w:numFmt w:val="bullet"/>
      <w:lvlText w:val=""/>
      <w:lvlJc w:val="left"/>
      <w:pPr>
        <w:tabs>
          <w:tab w:val="num" w:pos="7547"/>
        </w:tabs>
        <w:ind w:left="7547" w:hanging="360"/>
      </w:pPr>
      <w:rPr>
        <w:rFonts w:ascii="Wingdings" w:hAnsi="Wingdings" w:hint="default"/>
      </w:rPr>
    </w:lvl>
  </w:abstractNum>
  <w:abstractNum w:abstractNumId="5" w15:restartNumberingAfterBreak="0">
    <w:nsid w:val="1DB25F6F"/>
    <w:multiLevelType w:val="multilevel"/>
    <w:tmpl w:val="C436F83A"/>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 w15:restartNumberingAfterBreak="0">
    <w:nsid w:val="2245686B"/>
    <w:multiLevelType w:val="hybridMultilevel"/>
    <w:tmpl w:val="EB023FE8"/>
    <w:lvl w:ilvl="0" w:tplc="39CEFD96">
      <w:numFmt w:val="bullet"/>
      <w:lvlText w:val="-"/>
      <w:lvlJc w:val="left"/>
      <w:pPr>
        <w:tabs>
          <w:tab w:val="num" w:pos="1350"/>
        </w:tabs>
        <w:ind w:left="1350" w:hanging="360"/>
      </w:pPr>
      <w:rPr>
        <w:rFonts w:ascii="Arial" w:eastAsia="Times New Roman" w:hAnsi="Arial" w:hint="default"/>
        <w:b w:val="0"/>
        <w:sz w:val="18"/>
      </w:rPr>
    </w:lvl>
    <w:lvl w:ilvl="1" w:tplc="040C0003">
      <w:start w:val="1"/>
      <w:numFmt w:val="bullet"/>
      <w:lvlText w:val="o"/>
      <w:lvlJc w:val="left"/>
      <w:pPr>
        <w:tabs>
          <w:tab w:val="num" w:pos="2070"/>
        </w:tabs>
        <w:ind w:left="2070" w:hanging="360"/>
      </w:pPr>
      <w:rPr>
        <w:rFonts w:ascii="Courier New" w:hAnsi="Courier New" w:hint="default"/>
      </w:rPr>
    </w:lvl>
    <w:lvl w:ilvl="2" w:tplc="040C0005">
      <w:start w:val="1"/>
      <w:numFmt w:val="bullet"/>
      <w:lvlText w:val=""/>
      <w:lvlJc w:val="left"/>
      <w:pPr>
        <w:tabs>
          <w:tab w:val="num" w:pos="2790"/>
        </w:tabs>
        <w:ind w:left="2790" w:hanging="360"/>
      </w:pPr>
      <w:rPr>
        <w:rFonts w:ascii="Wingdings" w:hAnsi="Wingdings" w:hint="default"/>
      </w:rPr>
    </w:lvl>
    <w:lvl w:ilvl="3" w:tplc="040C0001">
      <w:start w:val="1"/>
      <w:numFmt w:val="bullet"/>
      <w:lvlText w:val=""/>
      <w:lvlJc w:val="left"/>
      <w:pPr>
        <w:tabs>
          <w:tab w:val="num" w:pos="3510"/>
        </w:tabs>
        <w:ind w:left="3510" w:hanging="360"/>
      </w:pPr>
      <w:rPr>
        <w:rFonts w:ascii="Symbol" w:hAnsi="Symbol" w:hint="default"/>
      </w:rPr>
    </w:lvl>
    <w:lvl w:ilvl="4" w:tplc="040C0003">
      <w:start w:val="1"/>
      <w:numFmt w:val="bullet"/>
      <w:lvlText w:val="o"/>
      <w:lvlJc w:val="left"/>
      <w:pPr>
        <w:tabs>
          <w:tab w:val="num" w:pos="4230"/>
        </w:tabs>
        <w:ind w:left="4230" w:hanging="360"/>
      </w:pPr>
      <w:rPr>
        <w:rFonts w:ascii="Courier New" w:hAnsi="Courier New" w:hint="default"/>
      </w:rPr>
    </w:lvl>
    <w:lvl w:ilvl="5" w:tplc="040C0005">
      <w:start w:val="1"/>
      <w:numFmt w:val="bullet"/>
      <w:lvlText w:val=""/>
      <w:lvlJc w:val="left"/>
      <w:pPr>
        <w:tabs>
          <w:tab w:val="num" w:pos="4950"/>
        </w:tabs>
        <w:ind w:left="4950" w:hanging="360"/>
      </w:pPr>
      <w:rPr>
        <w:rFonts w:ascii="Wingdings" w:hAnsi="Wingdings" w:hint="default"/>
      </w:rPr>
    </w:lvl>
    <w:lvl w:ilvl="6" w:tplc="040C0001">
      <w:start w:val="1"/>
      <w:numFmt w:val="bullet"/>
      <w:lvlText w:val=""/>
      <w:lvlJc w:val="left"/>
      <w:pPr>
        <w:tabs>
          <w:tab w:val="num" w:pos="5670"/>
        </w:tabs>
        <w:ind w:left="5670" w:hanging="360"/>
      </w:pPr>
      <w:rPr>
        <w:rFonts w:ascii="Symbol" w:hAnsi="Symbol" w:hint="default"/>
      </w:rPr>
    </w:lvl>
    <w:lvl w:ilvl="7" w:tplc="040C0003">
      <w:start w:val="1"/>
      <w:numFmt w:val="bullet"/>
      <w:lvlText w:val="o"/>
      <w:lvlJc w:val="left"/>
      <w:pPr>
        <w:tabs>
          <w:tab w:val="num" w:pos="6390"/>
        </w:tabs>
        <w:ind w:left="6390" w:hanging="360"/>
      </w:pPr>
      <w:rPr>
        <w:rFonts w:ascii="Courier New" w:hAnsi="Courier New" w:hint="default"/>
      </w:rPr>
    </w:lvl>
    <w:lvl w:ilvl="8" w:tplc="040C0005">
      <w:start w:val="1"/>
      <w:numFmt w:val="bullet"/>
      <w:lvlText w:val=""/>
      <w:lvlJc w:val="left"/>
      <w:pPr>
        <w:tabs>
          <w:tab w:val="num" w:pos="7110"/>
        </w:tabs>
        <w:ind w:left="7110" w:hanging="360"/>
      </w:pPr>
      <w:rPr>
        <w:rFonts w:ascii="Wingdings" w:hAnsi="Wingdings" w:hint="default"/>
      </w:rPr>
    </w:lvl>
  </w:abstractNum>
  <w:abstractNum w:abstractNumId="7" w15:restartNumberingAfterBreak="0">
    <w:nsid w:val="30881431"/>
    <w:multiLevelType w:val="singleLevel"/>
    <w:tmpl w:val="A1DC0A2A"/>
    <w:lvl w:ilvl="0">
      <w:numFmt w:val="bullet"/>
      <w:lvlText w:val="-"/>
      <w:lvlJc w:val="left"/>
      <w:pPr>
        <w:tabs>
          <w:tab w:val="num" w:pos="927"/>
        </w:tabs>
        <w:ind w:left="927" w:hanging="360"/>
      </w:pPr>
      <w:rPr>
        <w:rFonts w:ascii="Times New Roman" w:hAnsi="Times New Roman" w:hint="default"/>
      </w:rPr>
    </w:lvl>
  </w:abstractNum>
  <w:abstractNum w:abstractNumId="8" w15:restartNumberingAfterBreak="0">
    <w:nsid w:val="35A8254B"/>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9" w15:restartNumberingAfterBreak="0">
    <w:nsid w:val="39AF1B48"/>
    <w:multiLevelType w:val="hybridMultilevel"/>
    <w:tmpl w:val="D74E5E88"/>
    <w:lvl w:ilvl="0" w:tplc="A71A37EC">
      <w:numFmt w:val="bullet"/>
      <w:lvlText w:val="-"/>
      <w:lvlJc w:val="left"/>
      <w:pPr>
        <w:tabs>
          <w:tab w:val="num" w:pos="720"/>
        </w:tabs>
        <w:ind w:left="720" w:hanging="360"/>
      </w:pPr>
      <w:rPr>
        <w:rFonts w:ascii="Arial" w:eastAsia="Times New Roman" w:hAnsi="Arial" w:hint="default"/>
        <w:b w:val="0"/>
        <w:sz w:val="18"/>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2C3B1E"/>
    <w:multiLevelType w:val="singleLevel"/>
    <w:tmpl w:val="3F365B90"/>
    <w:lvl w:ilvl="0">
      <w:start w:val="1"/>
      <w:numFmt w:val="bullet"/>
      <w:lvlText w:val=""/>
      <w:lvlJc w:val="left"/>
      <w:pPr>
        <w:tabs>
          <w:tab w:val="num" w:pos="3338"/>
        </w:tabs>
        <w:ind w:left="3338" w:hanging="360"/>
      </w:pPr>
      <w:rPr>
        <w:rFonts w:ascii="Bookshelf Symbol 3" w:hAnsi="Bookshelf Symbol 3" w:hint="default"/>
        <w:b w:val="0"/>
        <w:i w:val="0"/>
        <w:sz w:val="24"/>
      </w:rPr>
    </w:lvl>
  </w:abstractNum>
  <w:abstractNum w:abstractNumId="11" w15:restartNumberingAfterBreak="0">
    <w:nsid w:val="3D064573"/>
    <w:multiLevelType w:val="hybridMultilevel"/>
    <w:tmpl w:val="2AF6986E"/>
    <w:lvl w:ilvl="0" w:tplc="DE4224FC">
      <w:numFmt w:val="bullet"/>
      <w:lvlText w:val=""/>
      <w:lvlJc w:val="left"/>
      <w:pPr>
        <w:tabs>
          <w:tab w:val="num" w:pos="992"/>
        </w:tabs>
        <w:ind w:left="992" w:hanging="495"/>
      </w:pPr>
      <w:rPr>
        <w:rFonts w:ascii="Wingdings" w:eastAsia="Times New Roman" w:hAnsi="Wingdings" w:hint="default"/>
        <w:b w:val="0"/>
        <w:sz w:val="24"/>
      </w:rPr>
    </w:lvl>
    <w:lvl w:ilvl="1" w:tplc="040C0003">
      <w:start w:val="1"/>
      <w:numFmt w:val="bullet"/>
      <w:lvlText w:val="o"/>
      <w:lvlJc w:val="left"/>
      <w:pPr>
        <w:tabs>
          <w:tab w:val="num" w:pos="1577"/>
        </w:tabs>
        <w:ind w:left="1577" w:hanging="360"/>
      </w:pPr>
      <w:rPr>
        <w:rFonts w:ascii="Courier New" w:hAnsi="Courier New" w:hint="default"/>
      </w:rPr>
    </w:lvl>
    <w:lvl w:ilvl="2" w:tplc="040C0005">
      <w:start w:val="1"/>
      <w:numFmt w:val="bullet"/>
      <w:lvlText w:val=""/>
      <w:lvlJc w:val="left"/>
      <w:pPr>
        <w:tabs>
          <w:tab w:val="num" w:pos="2297"/>
        </w:tabs>
        <w:ind w:left="2297" w:hanging="360"/>
      </w:pPr>
      <w:rPr>
        <w:rFonts w:ascii="Wingdings" w:hAnsi="Wingdings" w:hint="default"/>
      </w:rPr>
    </w:lvl>
    <w:lvl w:ilvl="3" w:tplc="040C0001">
      <w:start w:val="1"/>
      <w:numFmt w:val="bullet"/>
      <w:lvlText w:val=""/>
      <w:lvlJc w:val="left"/>
      <w:pPr>
        <w:tabs>
          <w:tab w:val="num" w:pos="3017"/>
        </w:tabs>
        <w:ind w:left="3017" w:hanging="360"/>
      </w:pPr>
      <w:rPr>
        <w:rFonts w:ascii="Symbol" w:hAnsi="Symbol" w:hint="default"/>
      </w:rPr>
    </w:lvl>
    <w:lvl w:ilvl="4" w:tplc="040C0003">
      <w:start w:val="1"/>
      <w:numFmt w:val="bullet"/>
      <w:lvlText w:val="o"/>
      <w:lvlJc w:val="left"/>
      <w:pPr>
        <w:tabs>
          <w:tab w:val="num" w:pos="3737"/>
        </w:tabs>
        <w:ind w:left="3737" w:hanging="360"/>
      </w:pPr>
      <w:rPr>
        <w:rFonts w:ascii="Courier New" w:hAnsi="Courier New" w:hint="default"/>
      </w:rPr>
    </w:lvl>
    <w:lvl w:ilvl="5" w:tplc="040C0005">
      <w:start w:val="1"/>
      <w:numFmt w:val="bullet"/>
      <w:lvlText w:val=""/>
      <w:lvlJc w:val="left"/>
      <w:pPr>
        <w:tabs>
          <w:tab w:val="num" w:pos="4457"/>
        </w:tabs>
        <w:ind w:left="4457" w:hanging="360"/>
      </w:pPr>
      <w:rPr>
        <w:rFonts w:ascii="Wingdings" w:hAnsi="Wingdings" w:hint="default"/>
      </w:rPr>
    </w:lvl>
    <w:lvl w:ilvl="6" w:tplc="040C0001">
      <w:start w:val="1"/>
      <w:numFmt w:val="bullet"/>
      <w:lvlText w:val=""/>
      <w:lvlJc w:val="left"/>
      <w:pPr>
        <w:tabs>
          <w:tab w:val="num" w:pos="5177"/>
        </w:tabs>
        <w:ind w:left="5177" w:hanging="360"/>
      </w:pPr>
      <w:rPr>
        <w:rFonts w:ascii="Symbol" w:hAnsi="Symbol" w:hint="default"/>
      </w:rPr>
    </w:lvl>
    <w:lvl w:ilvl="7" w:tplc="040C0003">
      <w:start w:val="1"/>
      <w:numFmt w:val="bullet"/>
      <w:lvlText w:val="o"/>
      <w:lvlJc w:val="left"/>
      <w:pPr>
        <w:tabs>
          <w:tab w:val="num" w:pos="5897"/>
        </w:tabs>
        <w:ind w:left="5897" w:hanging="360"/>
      </w:pPr>
      <w:rPr>
        <w:rFonts w:ascii="Courier New" w:hAnsi="Courier New" w:hint="default"/>
      </w:rPr>
    </w:lvl>
    <w:lvl w:ilvl="8" w:tplc="040C0005">
      <w:start w:val="1"/>
      <w:numFmt w:val="bullet"/>
      <w:lvlText w:val=""/>
      <w:lvlJc w:val="left"/>
      <w:pPr>
        <w:tabs>
          <w:tab w:val="num" w:pos="6617"/>
        </w:tabs>
        <w:ind w:left="6617" w:hanging="360"/>
      </w:pPr>
      <w:rPr>
        <w:rFonts w:ascii="Wingdings" w:hAnsi="Wingdings" w:hint="default"/>
      </w:rPr>
    </w:lvl>
  </w:abstractNum>
  <w:abstractNum w:abstractNumId="12" w15:restartNumberingAfterBreak="0">
    <w:nsid w:val="40E01E97"/>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13" w15:restartNumberingAfterBreak="0">
    <w:nsid w:val="42CF2FD9"/>
    <w:multiLevelType w:val="singleLevel"/>
    <w:tmpl w:val="3F365B90"/>
    <w:lvl w:ilvl="0">
      <w:start w:val="1"/>
      <w:numFmt w:val="bullet"/>
      <w:lvlText w:val=""/>
      <w:lvlJc w:val="left"/>
      <w:pPr>
        <w:tabs>
          <w:tab w:val="num" w:pos="360"/>
        </w:tabs>
        <w:ind w:left="360" w:hanging="360"/>
      </w:pPr>
      <w:rPr>
        <w:rFonts w:hint="default"/>
        <w:b w:val="0"/>
        <w:i w:val="0"/>
        <w:sz w:val="24"/>
      </w:rPr>
    </w:lvl>
  </w:abstractNum>
  <w:abstractNum w:abstractNumId="14" w15:restartNumberingAfterBreak="0">
    <w:nsid w:val="44EC4773"/>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15" w15:restartNumberingAfterBreak="0">
    <w:nsid w:val="4BA8371E"/>
    <w:multiLevelType w:val="singleLevel"/>
    <w:tmpl w:val="4C1EB316"/>
    <w:lvl w:ilvl="0">
      <w:numFmt w:val="bullet"/>
      <w:lvlText w:val="-"/>
      <w:lvlJc w:val="left"/>
      <w:pPr>
        <w:tabs>
          <w:tab w:val="num" w:pos="857"/>
        </w:tabs>
        <w:ind w:left="857" w:hanging="360"/>
      </w:pPr>
      <w:rPr>
        <w:rFonts w:hint="default"/>
      </w:rPr>
    </w:lvl>
  </w:abstractNum>
  <w:abstractNum w:abstractNumId="16" w15:restartNumberingAfterBreak="0">
    <w:nsid w:val="4ED93399"/>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17" w15:restartNumberingAfterBreak="0">
    <w:nsid w:val="55365339"/>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18" w15:restartNumberingAfterBreak="0">
    <w:nsid w:val="573723D8"/>
    <w:multiLevelType w:val="multilevel"/>
    <w:tmpl w:val="913E9010"/>
    <w:styleLink w:val="Listepremierniveau"/>
    <w:lvl w:ilvl="0">
      <w:start w:val="1"/>
      <w:numFmt w:val="bullet"/>
      <w:lvlText w:val=""/>
      <w:lvlJc w:val="left"/>
      <w:pPr>
        <w:ind w:left="1287" w:hanging="360"/>
      </w:pPr>
      <w:rPr>
        <w:rFonts w:ascii="Symbol" w:hAnsi="Symbol" w:hint="default"/>
        <w:color w:val="auto"/>
        <w:sz w:val="24"/>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9" w15:restartNumberingAfterBreak="0">
    <w:nsid w:val="63DC43BF"/>
    <w:multiLevelType w:val="singleLevel"/>
    <w:tmpl w:val="3F365B90"/>
    <w:lvl w:ilvl="0">
      <w:start w:val="1"/>
      <w:numFmt w:val="bullet"/>
      <w:lvlText w:val=""/>
      <w:lvlJc w:val="left"/>
      <w:pPr>
        <w:tabs>
          <w:tab w:val="num" w:pos="360"/>
        </w:tabs>
        <w:ind w:left="360" w:hanging="360"/>
      </w:pPr>
      <w:rPr>
        <w:rFonts w:hint="default"/>
        <w:b w:val="0"/>
        <w:i w:val="0"/>
        <w:sz w:val="24"/>
      </w:rPr>
    </w:lvl>
  </w:abstractNum>
  <w:abstractNum w:abstractNumId="20" w15:restartNumberingAfterBreak="0">
    <w:nsid w:val="643A63BE"/>
    <w:multiLevelType w:val="singleLevel"/>
    <w:tmpl w:val="3F365B90"/>
    <w:lvl w:ilvl="0">
      <w:start w:val="1"/>
      <w:numFmt w:val="bullet"/>
      <w:lvlText w:val=""/>
      <w:lvlJc w:val="left"/>
      <w:pPr>
        <w:tabs>
          <w:tab w:val="num" w:pos="360"/>
        </w:tabs>
        <w:ind w:left="360" w:hanging="360"/>
      </w:pPr>
      <w:rPr>
        <w:rFonts w:ascii="Bookshelf Symbol 3" w:hAnsi="Bookshelf Symbol 3" w:hint="default"/>
        <w:b w:val="0"/>
        <w:i w:val="0"/>
        <w:sz w:val="24"/>
      </w:rPr>
    </w:lvl>
  </w:abstractNum>
  <w:abstractNum w:abstractNumId="21" w15:restartNumberingAfterBreak="0">
    <w:nsid w:val="65DD13E7"/>
    <w:multiLevelType w:val="singleLevel"/>
    <w:tmpl w:val="614ABD7C"/>
    <w:lvl w:ilvl="0">
      <w:numFmt w:val="bullet"/>
      <w:lvlText w:val="-"/>
      <w:lvlJc w:val="left"/>
      <w:pPr>
        <w:tabs>
          <w:tab w:val="num" w:pos="360"/>
        </w:tabs>
        <w:ind w:left="360" w:hanging="360"/>
      </w:pPr>
      <w:rPr>
        <w:rFonts w:hint="default"/>
      </w:rPr>
    </w:lvl>
  </w:abstractNum>
  <w:abstractNum w:abstractNumId="22" w15:restartNumberingAfterBreak="0">
    <w:nsid w:val="70EF4C25"/>
    <w:multiLevelType w:val="singleLevel"/>
    <w:tmpl w:val="FCE0C032"/>
    <w:lvl w:ilvl="0">
      <w:numFmt w:val="bullet"/>
      <w:lvlText w:val="-"/>
      <w:lvlJc w:val="left"/>
      <w:pPr>
        <w:tabs>
          <w:tab w:val="num" w:pos="360"/>
        </w:tabs>
        <w:ind w:left="360" w:hanging="360"/>
      </w:pPr>
      <w:rPr>
        <w:rFonts w:hint="default"/>
      </w:rPr>
    </w:lvl>
  </w:abstractNum>
  <w:abstractNum w:abstractNumId="23" w15:restartNumberingAfterBreak="0">
    <w:nsid w:val="75516A9F"/>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num w:numId="1" w16cid:durableId="1783443">
    <w:abstractNumId w:val="21"/>
  </w:num>
  <w:num w:numId="2" w16cid:durableId="1047683702">
    <w:abstractNumId w:val="22"/>
  </w:num>
  <w:num w:numId="3" w16cid:durableId="287246092">
    <w:abstractNumId w:val="23"/>
  </w:num>
  <w:num w:numId="4" w16cid:durableId="1020356958">
    <w:abstractNumId w:val="0"/>
  </w:num>
  <w:num w:numId="5" w16cid:durableId="1778989685">
    <w:abstractNumId w:val="14"/>
  </w:num>
  <w:num w:numId="6" w16cid:durableId="1461338802">
    <w:abstractNumId w:val="17"/>
  </w:num>
  <w:num w:numId="7" w16cid:durableId="1601600519">
    <w:abstractNumId w:val="2"/>
  </w:num>
  <w:num w:numId="8" w16cid:durableId="81683829">
    <w:abstractNumId w:val="12"/>
  </w:num>
  <w:num w:numId="9" w16cid:durableId="354116118">
    <w:abstractNumId w:val="16"/>
  </w:num>
  <w:num w:numId="10" w16cid:durableId="970864998">
    <w:abstractNumId w:val="10"/>
  </w:num>
  <w:num w:numId="11" w16cid:durableId="1462264775">
    <w:abstractNumId w:val="8"/>
  </w:num>
  <w:num w:numId="12" w16cid:durableId="565147571">
    <w:abstractNumId w:val="20"/>
  </w:num>
  <w:num w:numId="13" w16cid:durableId="745684260">
    <w:abstractNumId w:val="15"/>
  </w:num>
  <w:num w:numId="14" w16cid:durableId="1412972398">
    <w:abstractNumId w:val="3"/>
  </w:num>
  <w:num w:numId="15" w16cid:durableId="1557157972">
    <w:abstractNumId w:val="7"/>
  </w:num>
  <w:num w:numId="16" w16cid:durableId="1816795836">
    <w:abstractNumId w:val="13"/>
  </w:num>
  <w:num w:numId="17" w16cid:durableId="308636834">
    <w:abstractNumId w:val="19"/>
  </w:num>
  <w:num w:numId="18" w16cid:durableId="844440684">
    <w:abstractNumId w:val="4"/>
  </w:num>
  <w:num w:numId="19" w16cid:durableId="34082808">
    <w:abstractNumId w:val="11"/>
  </w:num>
  <w:num w:numId="20" w16cid:durableId="1330598611">
    <w:abstractNumId w:val="6"/>
  </w:num>
  <w:num w:numId="21" w16cid:durableId="1071317542">
    <w:abstractNumId w:val="1"/>
  </w:num>
  <w:num w:numId="22" w16cid:durableId="972760262">
    <w:abstractNumId w:val="9"/>
  </w:num>
  <w:num w:numId="23" w16cid:durableId="1372267579">
    <w:abstractNumId w:val="5"/>
  </w:num>
  <w:num w:numId="24" w16cid:durableId="14018303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14"/>
    <w:rsid w:val="00027976"/>
    <w:rsid w:val="000330DA"/>
    <w:rsid w:val="00037255"/>
    <w:rsid w:val="0005181C"/>
    <w:rsid w:val="0005227E"/>
    <w:rsid w:val="00074ABD"/>
    <w:rsid w:val="00087B69"/>
    <w:rsid w:val="0009015D"/>
    <w:rsid w:val="00091869"/>
    <w:rsid w:val="000D0F9A"/>
    <w:rsid w:val="000D7054"/>
    <w:rsid w:val="000E458E"/>
    <w:rsid w:val="00104772"/>
    <w:rsid w:val="001135EE"/>
    <w:rsid w:val="001226B4"/>
    <w:rsid w:val="001406EA"/>
    <w:rsid w:val="001505CF"/>
    <w:rsid w:val="00173024"/>
    <w:rsid w:val="00181E35"/>
    <w:rsid w:val="001A3AE0"/>
    <w:rsid w:val="001B0D08"/>
    <w:rsid w:val="001B5074"/>
    <w:rsid w:val="001E49A6"/>
    <w:rsid w:val="001E58F0"/>
    <w:rsid w:val="001F149C"/>
    <w:rsid w:val="001F7986"/>
    <w:rsid w:val="00207199"/>
    <w:rsid w:val="0021397B"/>
    <w:rsid w:val="00226889"/>
    <w:rsid w:val="00227CD2"/>
    <w:rsid w:val="00257490"/>
    <w:rsid w:val="00265792"/>
    <w:rsid w:val="00291535"/>
    <w:rsid w:val="002C388F"/>
    <w:rsid w:val="002C4C86"/>
    <w:rsid w:val="002D68F7"/>
    <w:rsid w:val="002E1F1D"/>
    <w:rsid w:val="002E5EB2"/>
    <w:rsid w:val="002F4D0B"/>
    <w:rsid w:val="002F7569"/>
    <w:rsid w:val="00314347"/>
    <w:rsid w:val="00326550"/>
    <w:rsid w:val="003270BC"/>
    <w:rsid w:val="00330C4A"/>
    <w:rsid w:val="00336121"/>
    <w:rsid w:val="00336294"/>
    <w:rsid w:val="003435BD"/>
    <w:rsid w:val="00344067"/>
    <w:rsid w:val="00344500"/>
    <w:rsid w:val="00372C82"/>
    <w:rsid w:val="00373981"/>
    <w:rsid w:val="00393E62"/>
    <w:rsid w:val="003A2DA3"/>
    <w:rsid w:val="003A4622"/>
    <w:rsid w:val="003B4A3C"/>
    <w:rsid w:val="003B4BE8"/>
    <w:rsid w:val="003B554E"/>
    <w:rsid w:val="003C6EFC"/>
    <w:rsid w:val="003E11BC"/>
    <w:rsid w:val="003E2F97"/>
    <w:rsid w:val="003F050E"/>
    <w:rsid w:val="00414A2F"/>
    <w:rsid w:val="00423888"/>
    <w:rsid w:val="0043140F"/>
    <w:rsid w:val="004B431F"/>
    <w:rsid w:val="004C3362"/>
    <w:rsid w:val="004D111A"/>
    <w:rsid w:val="004E03D5"/>
    <w:rsid w:val="004E43F5"/>
    <w:rsid w:val="00512523"/>
    <w:rsid w:val="005149EB"/>
    <w:rsid w:val="00514B37"/>
    <w:rsid w:val="00517F52"/>
    <w:rsid w:val="005217B3"/>
    <w:rsid w:val="0052389C"/>
    <w:rsid w:val="00525798"/>
    <w:rsid w:val="00544DB3"/>
    <w:rsid w:val="005574A3"/>
    <w:rsid w:val="00571FC4"/>
    <w:rsid w:val="0059417E"/>
    <w:rsid w:val="005B5956"/>
    <w:rsid w:val="005B7028"/>
    <w:rsid w:val="005C5487"/>
    <w:rsid w:val="005C59A1"/>
    <w:rsid w:val="005E2BAA"/>
    <w:rsid w:val="005E407E"/>
    <w:rsid w:val="005E45A4"/>
    <w:rsid w:val="005F2B2C"/>
    <w:rsid w:val="00604770"/>
    <w:rsid w:val="00613C1B"/>
    <w:rsid w:val="00624E72"/>
    <w:rsid w:val="00626F5F"/>
    <w:rsid w:val="00630256"/>
    <w:rsid w:val="00646E1A"/>
    <w:rsid w:val="00647977"/>
    <w:rsid w:val="00677DC0"/>
    <w:rsid w:val="00677F47"/>
    <w:rsid w:val="00684FC8"/>
    <w:rsid w:val="006A4194"/>
    <w:rsid w:val="006D0EE0"/>
    <w:rsid w:val="006E188E"/>
    <w:rsid w:val="00744B83"/>
    <w:rsid w:val="00746344"/>
    <w:rsid w:val="00746F79"/>
    <w:rsid w:val="0075216D"/>
    <w:rsid w:val="00752C96"/>
    <w:rsid w:val="007D4655"/>
    <w:rsid w:val="007D4AB3"/>
    <w:rsid w:val="007D51BA"/>
    <w:rsid w:val="007F0B51"/>
    <w:rsid w:val="008006AF"/>
    <w:rsid w:val="008302AD"/>
    <w:rsid w:val="00851E10"/>
    <w:rsid w:val="008759F5"/>
    <w:rsid w:val="008A3BEE"/>
    <w:rsid w:val="008C688D"/>
    <w:rsid w:val="008D1095"/>
    <w:rsid w:val="008D2171"/>
    <w:rsid w:val="008D359D"/>
    <w:rsid w:val="008D5A75"/>
    <w:rsid w:val="008E19AF"/>
    <w:rsid w:val="008E45F4"/>
    <w:rsid w:val="008F10BE"/>
    <w:rsid w:val="0091053E"/>
    <w:rsid w:val="009130D5"/>
    <w:rsid w:val="00920FBC"/>
    <w:rsid w:val="00940FF7"/>
    <w:rsid w:val="0094169A"/>
    <w:rsid w:val="00941722"/>
    <w:rsid w:val="00942631"/>
    <w:rsid w:val="009444D4"/>
    <w:rsid w:val="00951FCF"/>
    <w:rsid w:val="00973E39"/>
    <w:rsid w:val="00974F14"/>
    <w:rsid w:val="009A2F3F"/>
    <w:rsid w:val="009A7C04"/>
    <w:rsid w:val="009D07E7"/>
    <w:rsid w:val="009E3D7D"/>
    <w:rsid w:val="009E67A0"/>
    <w:rsid w:val="009E6E67"/>
    <w:rsid w:val="00A07510"/>
    <w:rsid w:val="00A10A24"/>
    <w:rsid w:val="00A11826"/>
    <w:rsid w:val="00A1617E"/>
    <w:rsid w:val="00A22849"/>
    <w:rsid w:val="00A24071"/>
    <w:rsid w:val="00A26262"/>
    <w:rsid w:val="00A41244"/>
    <w:rsid w:val="00A46290"/>
    <w:rsid w:val="00A46A35"/>
    <w:rsid w:val="00A57457"/>
    <w:rsid w:val="00A60A3D"/>
    <w:rsid w:val="00A60AC5"/>
    <w:rsid w:val="00A74392"/>
    <w:rsid w:val="00AB000B"/>
    <w:rsid w:val="00AB4203"/>
    <w:rsid w:val="00AD3F92"/>
    <w:rsid w:val="00AE5AFF"/>
    <w:rsid w:val="00AF1610"/>
    <w:rsid w:val="00B10860"/>
    <w:rsid w:val="00B127F6"/>
    <w:rsid w:val="00B37A78"/>
    <w:rsid w:val="00B646AB"/>
    <w:rsid w:val="00B667A1"/>
    <w:rsid w:val="00B860DE"/>
    <w:rsid w:val="00B90300"/>
    <w:rsid w:val="00BA441C"/>
    <w:rsid w:val="00BC73FB"/>
    <w:rsid w:val="00BD334F"/>
    <w:rsid w:val="00BE46E6"/>
    <w:rsid w:val="00BE52DE"/>
    <w:rsid w:val="00C13BF3"/>
    <w:rsid w:val="00C14150"/>
    <w:rsid w:val="00C346C9"/>
    <w:rsid w:val="00C467B0"/>
    <w:rsid w:val="00C51417"/>
    <w:rsid w:val="00C619B1"/>
    <w:rsid w:val="00C72B73"/>
    <w:rsid w:val="00C75332"/>
    <w:rsid w:val="00C917CB"/>
    <w:rsid w:val="00C92D1E"/>
    <w:rsid w:val="00CC44DF"/>
    <w:rsid w:val="00CF0372"/>
    <w:rsid w:val="00D06E20"/>
    <w:rsid w:val="00D25375"/>
    <w:rsid w:val="00D324A6"/>
    <w:rsid w:val="00D3746A"/>
    <w:rsid w:val="00D457FF"/>
    <w:rsid w:val="00D54F7E"/>
    <w:rsid w:val="00D8057A"/>
    <w:rsid w:val="00D81CE3"/>
    <w:rsid w:val="00D8308B"/>
    <w:rsid w:val="00D86488"/>
    <w:rsid w:val="00D87E76"/>
    <w:rsid w:val="00DC41B0"/>
    <w:rsid w:val="00DC6F5C"/>
    <w:rsid w:val="00DE17EA"/>
    <w:rsid w:val="00E02E2D"/>
    <w:rsid w:val="00E0404F"/>
    <w:rsid w:val="00E13FE9"/>
    <w:rsid w:val="00E56D0D"/>
    <w:rsid w:val="00E628BA"/>
    <w:rsid w:val="00E93430"/>
    <w:rsid w:val="00E939E9"/>
    <w:rsid w:val="00E9478C"/>
    <w:rsid w:val="00EB2D3C"/>
    <w:rsid w:val="00ED7122"/>
    <w:rsid w:val="00EF5381"/>
    <w:rsid w:val="00EF6C32"/>
    <w:rsid w:val="00F11A4C"/>
    <w:rsid w:val="00F251E4"/>
    <w:rsid w:val="00F649E9"/>
    <w:rsid w:val="00FA084D"/>
    <w:rsid w:val="00FC51D9"/>
    <w:rsid w:val="00FD1213"/>
    <w:rsid w:val="00FE5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1F3B0AF"/>
  <w15:docId w15:val="{5C65DDEA-E4BB-C342-940F-6BCBBEE2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jaVu Serif" w:eastAsia="Times New Roman" w:hAnsi="DejaVu Serif"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535"/>
    <w:pPr>
      <w:ind w:left="567"/>
      <w:jc w:val="both"/>
    </w:pPr>
    <w:rPr>
      <w:rFonts w:ascii="Georgia" w:hAnsi="Georgia"/>
      <w:sz w:val="24"/>
      <w:szCs w:val="24"/>
    </w:rPr>
  </w:style>
  <w:style w:type="paragraph" w:styleId="Titre1">
    <w:name w:val="heading 1"/>
    <w:basedOn w:val="Normal"/>
    <w:next w:val="Normal"/>
    <w:link w:val="Titre1Car"/>
    <w:rsid w:val="00E02E2D"/>
    <w:pPr>
      <w:keepNext/>
      <w:keepLines/>
      <w:spacing w:before="480"/>
      <w:outlineLvl w:val="0"/>
    </w:pPr>
    <w:rPr>
      <w:bCs/>
      <w:color w:val="365F91"/>
      <w:sz w:val="44"/>
      <w:szCs w:val="28"/>
      <w:lang w:val="x-none" w:eastAsia="x-none"/>
    </w:rPr>
  </w:style>
  <w:style w:type="paragraph" w:styleId="Titre2">
    <w:name w:val="heading 2"/>
    <w:basedOn w:val="Titre1"/>
    <w:next w:val="Normal"/>
    <w:link w:val="Titre2Car"/>
    <w:uiPriority w:val="9"/>
    <w:unhideWhenUsed/>
    <w:rsid w:val="00291535"/>
    <w:pPr>
      <w:spacing w:before="240" w:after="60"/>
      <w:outlineLvl w:val="1"/>
    </w:pPr>
    <w:rPr>
      <w:b/>
      <w:bCs w:val="0"/>
      <w:i/>
      <w:iCs/>
      <w:sz w:val="40"/>
    </w:rPr>
  </w:style>
  <w:style w:type="paragraph" w:styleId="Titre3">
    <w:name w:val="heading 3"/>
    <w:basedOn w:val="Titre2"/>
    <w:next w:val="Normal"/>
    <w:link w:val="Titre3Car"/>
    <w:uiPriority w:val="9"/>
    <w:unhideWhenUsed/>
    <w:qFormat/>
    <w:rsid w:val="00291535"/>
    <w:pPr>
      <w:outlineLvl w:val="2"/>
    </w:pPr>
    <w:rPr>
      <w:b w:val="0"/>
      <w:bCs/>
      <w:sz w:val="36"/>
      <w:szCs w:val="26"/>
    </w:rPr>
  </w:style>
  <w:style w:type="paragraph" w:styleId="Titre4">
    <w:name w:val="heading 4"/>
    <w:basedOn w:val="Titre3"/>
    <w:next w:val="Normal"/>
    <w:link w:val="Titre4Car"/>
    <w:uiPriority w:val="9"/>
    <w:unhideWhenUsed/>
    <w:qFormat/>
    <w:rsid w:val="00291535"/>
    <w:pPr>
      <w:outlineLvl w:val="3"/>
    </w:pPr>
    <w:rPr>
      <w:b/>
      <w:bCs w:val="0"/>
      <w:sz w:val="32"/>
      <w:szCs w:val="28"/>
    </w:rPr>
  </w:style>
  <w:style w:type="paragraph" w:styleId="Titre5">
    <w:name w:val="heading 5"/>
    <w:basedOn w:val="Titre4"/>
    <w:next w:val="Normal"/>
    <w:link w:val="Titre5Car"/>
    <w:uiPriority w:val="9"/>
    <w:semiHidden/>
    <w:unhideWhenUsed/>
    <w:qFormat/>
    <w:rsid w:val="00291535"/>
    <w:pPr>
      <w:outlineLvl w:val="4"/>
    </w:pPr>
    <w:rPr>
      <w:b w:val="0"/>
      <w:bCs/>
      <w:i w:val="0"/>
      <w:iCs w:val="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60A3D"/>
    <w:pPr>
      <w:tabs>
        <w:tab w:val="center" w:pos="4536"/>
        <w:tab w:val="right" w:pos="9072"/>
      </w:tabs>
    </w:pPr>
  </w:style>
  <w:style w:type="character" w:customStyle="1" w:styleId="En-tteCar">
    <w:name w:val="En-tête Car"/>
    <w:link w:val="En-tte"/>
    <w:rsid w:val="00A60A3D"/>
    <w:rPr>
      <w:sz w:val="24"/>
      <w:szCs w:val="24"/>
    </w:rPr>
  </w:style>
  <w:style w:type="table" w:styleId="Grilledutableau">
    <w:name w:val="Table Grid"/>
    <w:basedOn w:val="TableauNormal"/>
    <w:rsid w:val="0021397B"/>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21397B"/>
    <w:rPr>
      <w:rFonts w:ascii="Tahoma" w:hAnsi="Tahoma" w:cs="Tahoma"/>
      <w:sz w:val="16"/>
      <w:szCs w:val="16"/>
    </w:rPr>
  </w:style>
  <w:style w:type="paragraph" w:styleId="Pieddepage">
    <w:name w:val="footer"/>
    <w:basedOn w:val="Normal"/>
    <w:link w:val="PieddepageCar"/>
    <w:uiPriority w:val="99"/>
    <w:unhideWhenUsed/>
    <w:rsid w:val="00E93430"/>
    <w:pPr>
      <w:tabs>
        <w:tab w:val="center" w:pos="4536"/>
        <w:tab w:val="right" w:pos="9072"/>
      </w:tabs>
      <w:jc w:val="center"/>
    </w:pPr>
    <w:rPr>
      <w:sz w:val="16"/>
    </w:rPr>
  </w:style>
  <w:style w:type="character" w:customStyle="1" w:styleId="Titre1Car">
    <w:name w:val="Titre 1 Car"/>
    <w:link w:val="Titre1"/>
    <w:rsid w:val="00E02E2D"/>
    <w:rPr>
      <w:rFonts w:ascii="Georgia" w:hAnsi="Georgia"/>
      <w:bCs/>
      <w:color w:val="365F91"/>
      <w:sz w:val="44"/>
      <w:szCs w:val="28"/>
      <w:lang w:val="x-none" w:eastAsia="x-none"/>
    </w:rPr>
  </w:style>
  <w:style w:type="table" w:customStyle="1" w:styleId="Trameclaire-Accent11">
    <w:name w:val="Trame claire - Accent 11"/>
    <w:basedOn w:val="TableauNormal"/>
    <w:uiPriority w:val="60"/>
    <w:rsid w:val="0021397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PieddepageCar">
    <w:name w:val="Pied de page Car"/>
    <w:link w:val="Pieddepage"/>
    <w:uiPriority w:val="99"/>
    <w:rsid w:val="00E93430"/>
    <w:rPr>
      <w:rFonts w:ascii="Georgia" w:hAnsi="Georgia"/>
      <w:sz w:val="16"/>
      <w:szCs w:val="24"/>
    </w:rPr>
  </w:style>
  <w:style w:type="character" w:customStyle="1" w:styleId="Titre2Car">
    <w:name w:val="Titre 2 Car"/>
    <w:link w:val="Titre2"/>
    <w:uiPriority w:val="9"/>
    <w:rsid w:val="00291535"/>
    <w:rPr>
      <w:rFonts w:ascii="Roboto" w:eastAsia="Times New Roman" w:hAnsi="Roboto" w:cs="Times New Roman"/>
      <w:b/>
      <w:i/>
      <w:iCs/>
      <w:color w:val="365F91"/>
      <w:sz w:val="40"/>
      <w:szCs w:val="28"/>
      <w:lang w:val="x-none" w:eastAsia="x-none"/>
    </w:rPr>
  </w:style>
  <w:style w:type="character" w:customStyle="1" w:styleId="Titre3Car">
    <w:name w:val="Titre 3 Car"/>
    <w:link w:val="Titre3"/>
    <w:uiPriority w:val="9"/>
    <w:rsid w:val="00291535"/>
    <w:rPr>
      <w:rFonts w:ascii="Roboto" w:eastAsia="Times New Roman" w:hAnsi="Roboto" w:cs="Times New Roman"/>
      <w:bCs/>
      <w:i/>
      <w:iCs/>
      <w:color w:val="365F91"/>
      <w:sz w:val="36"/>
      <w:szCs w:val="26"/>
      <w:lang w:val="x-none" w:eastAsia="x-none"/>
    </w:rPr>
  </w:style>
  <w:style w:type="character" w:customStyle="1" w:styleId="Mentionnonrsolue1">
    <w:name w:val="Mention non résolue1"/>
    <w:uiPriority w:val="99"/>
    <w:semiHidden/>
    <w:unhideWhenUsed/>
    <w:rsid w:val="0021397B"/>
    <w:rPr>
      <w:color w:val="605E5C"/>
      <w:shd w:val="clear" w:color="auto" w:fill="E1DFDD"/>
    </w:rPr>
  </w:style>
  <w:style w:type="character" w:styleId="Textedelespacerserv">
    <w:name w:val="Placeholder Text"/>
    <w:uiPriority w:val="99"/>
    <w:semiHidden/>
    <w:rsid w:val="0021397B"/>
    <w:rPr>
      <w:color w:val="808080"/>
    </w:rPr>
  </w:style>
  <w:style w:type="character" w:styleId="Appeldenotedefin">
    <w:name w:val="endnote reference"/>
    <w:uiPriority w:val="99"/>
    <w:semiHidden/>
    <w:unhideWhenUsed/>
    <w:rsid w:val="0021397B"/>
    <w:rPr>
      <w:vertAlign w:val="superscript"/>
    </w:rPr>
  </w:style>
  <w:style w:type="character" w:styleId="Appelnotedebasdep">
    <w:name w:val="footnote reference"/>
    <w:uiPriority w:val="99"/>
    <w:semiHidden/>
    <w:unhideWhenUsed/>
    <w:rsid w:val="0021397B"/>
    <w:rPr>
      <w:vertAlign w:val="superscript"/>
    </w:rPr>
  </w:style>
  <w:style w:type="character" w:customStyle="1" w:styleId="Titre4Car">
    <w:name w:val="Titre 4 Car"/>
    <w:link w:val="Titre4"/>
    <w:uiPriority w:val="9"/>
    <w:rsid w:val="00291535"/>
    <w:rPr>
      <w:rFonts w:ascii="Roboto" w:eastAsia="Times New Roman" w:hAnsi="Roboto" w:cs="Times New Roman"/>
      <w:b/>
      <w:i/>
      <w:iCs/>
      <w:color w:val="365F91"/>
      <w:sz w:val="32"/>
      <w:szCs w:val="28"/>
      <w:lang w:val="x-none" w:eastAsia="x-none"/>
    </w:rPr>
  </w:style>
  <w:style w:type="paragraph" w:styleId="Notedebasdepage">
    <w:name w:val="footnote text"/>
    <w:basedOn w:val="Normal"/>
    <w:link w:val="NotedebasdepageCar"/>
    <w:uiPriority w:val="99"/>
    <w:semiHidden/>
    <w:unhideWhenUsed/>
    <w:rsid w:val="0021397B"/>
    <w:rPr>
      <w:sz w:val="20"/>
    </w:rPr>
  </w:style>
  <w:style w:type="character" w:customStyle="1" w:styleId="NotedebasdepageCar">
    <w:name w:val="Note de bas de page Car"/>
    <w:link w:val="Notedebasdepage"/>
    <w:uiPriority w:val="99"/>
    <w:semiHidden/>
    <w:rsid w:val="0021397B"/>
    <w:rPr>
      <w:rFonts w:ascii="DejaVu Serif" w:hAnsi="DejaVu Serif"/>
    </w:rPr>
  </w:style>
  <w:style w:type="paragraph" w:styleId="Notedefin">
    <w:name w:val="endnote text"/>
    <w:basedOn w:val="Normal"/>
    <w:link w:val="NotedefinCar"/>
    <w:uiPriority w:val="99"/>
    <w:semiHidden/>
    <w:unhideWhenUsed/>
    <w:rsid w:val="0021397B"/>
    <w:rPr>
      <w:sz w:val="20"/>
    </w:rPr>
  </w:style>
  <w:style w:type="character" w:customStyle="1" w:styleId="NotedefinCar">
    <w:name w:val="Note de fin Car"/>
    <w:link w:val="Notedefin"/>
    <w:uiPriority w:val="99"/>
    <w:semiHidden/>
    <w:rsid w:val="0021397B"/>
    <w:rPr>
      <w:rFonts w:ascii="DejaVu Serif" w:hAnsi="DejaVu Serif"/>
    </w:rPr>
  </w:style>
  <w:style w:type="paragraph" w:customStyle="1" w:styleId="EntteCentre">
    <w:name w:val="Entête Centrée"/>
    <w:basedOn w:val="Normal"/>
    <w:next w:val="Normal"/>
    <w:qFormat/>
    <w:rsid w:val="00D324A6"/>
    <w:pPr>
      <w:ind w:left="0"/>
      <w:jc w:val="center"/>
    </w:pPr>
    <w:rPr>
      <w:b/>
      <w:sz w:val="20"/>
    </w:rPr>
  </w:style>
  <w:style w:type="character" w:customStyle="1" w:styleId="Titre5Car">
    <w:name w:val="Titre 5 Car"/>
    <w:link w:val="Titre5"/>
    <w:uiPriority w:val="9"/>
    <w:semiHidden/>
    <w:rsid w:val="00291535"/>
    <w:rPr>
      <w:rFonts w:ascii="Roboto" w:eastAsia="Times New Roman" w:hAnsi="Roboto" w:cs="Times New Roman"/>
      <w:bCs/>
      <w:color w:val="365F91"/>
      <w:sz w:val="28"/>
      <w:szCs w:val="26"/>
      <w:lang w:val="x-none" w:eastAsia="x-none"/>
    </w:rPr>
  </w:style>
  <w:style w:type="table" w:customStyle="1" w:styleId="TableauGrille3-Accentuation11">
    <w:name w:val="Tableau Grille 3 - Accentuation 11"/>
    <w:basedOn w:val="TableauNormal"/>
    <w:uiPriority w:val="48"/>
    <w:rsid w:val="0051252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TableauGrille4-Accentuation11">
    <w:name w:val="Tableau Grille 4 - Accentuation 11"/>
    <w:basedOn w:val="TableauNormal"/>
    <w:uiPriority w:val="49"/>
    <w:rsid w:val="0051252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auGrille6Couleur-Accentuation11">
    <w:name w:val="Tableau Grille 6 Couleur - Accentuation 11"/>
    <w:basedOn w:val="TableauNormal"/>
    <w:uiPriority w:val="51"/>
    <w:rsid w:val="000D705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grapheTableau">
    <w:name w:val="Paragraphe Tableau"/>
    <w:basedOn w:val="Normal"/>
    <w:qFormat/>
    <w:rsid w:val="000D7054"/>
    <w:pPr>
      <w:ind w:left="0"/>
      <w:jc w:val="center"/>
    </w:pPr>
    <w:rPr>
      <w:b/>
      <w:bCs/>
      <w:color w:val="2F5496"/>
      <w:sz w:val="20"/>
    </w:rPr>
  </w:style>
  <w:style w:type="paragraph" w:customStyle="1" w:styleId="ParagrapheEntteTableau">
    <w:name w:val="Paragraphe Entête Tableau"/>
    <w:basedOn w:val="ParagrapheTableau"/>
    <w:qFormat/>
    <w:rsid w:val="000D7054"/>
    <w:rPr>
      <w:b w:val="0"/>
      <w:i/>
    </w:rPr>
  </w:style>
  <w:style w:type="paragraph" w:customStyle="1" w:styleId="Titredeparagraphe">
    <w:name w:val="Titre de paragraphe"/>
    <w:basedOn w:val="Normal"/>
    <w:qFormat/>
    <w:rsid w:val="00E93430"/>
    <w:pPr>
      <w:ind w:left="0"/>
    </w:pPr>
    <w:rPr>
      <w:b/>
      <w:color w:val="4472C4"/>
    </w:rPr>
  </w:style>
  <w:style w:type="paragraph" w:customStyle="1" w:styleId="SoulignBas">
    <w:name w:val="Souligné Bas"/>
    <w:basedOn w:val="Normal"/>
    <w:rsid w:val="00E93430"/>
    <w:pPr>
      <w:pBdr>
        <w:bottom w:val="single" w:sz="6" w:space="1" w:color="auto"/>
      </w:pBdr>
      <w:ind w:left="0"/>
    </w:pPr>
    <w:rPr>
      <w:szCs w:val="20"/>
    </w:rPr>
  </w:style>
  <w:style w:type="numbering" w:customStyle="1" w:styleId="Listepremierniveau">
    <w:name w:val="Liste premier niveau"/>
    <w:basedOn w:val="Aucuneliste"/>
    <w:rsid w:val="003C6EFC"/>
    <w:pPr>
      <w:numPr>
        <w:numId w:val="24"/>
      </w:numPr>
    </w:pPr>
  </w:style>
  <w:style w:type="paragraph" w:styleId="En-ttedetabledesmatires">
    <w:name w:val="TOC Heading"/>
    <w:basedOn w:val="Titre1"/>
    <w:next w:val="Normal"/>
    <w:uiPriority w:val="39"/>
    <w:unhideWhenUsed/>
    <w:qFormat/>
    <w:rsid w:val="003A2DA3"/>
    <w:pPr>
      <w:spacing w:before="240" w:line="259" w:lineRule="auto"/>
      <w:ind w:left="0"/>
      <w:jc w:val="left"/>
      <w:outlineLvl w:val="9"/>
    </w:pPr>
    <w:rPr>
      <w:bCs w:val="0"/>
      <w:color w:val="2F5496"/>
      <w:sz w:val="32"/>
      <w:szCs w:val="32"/>
      <w:lang w:val="fr-FR" w:eastAsia="fr-FR"/>
    </w:rPr>
  </w:style>
  <w:style w:type="paragraph" w:styleId="TM1">
    <w:name w:val="toc 1"/>
    <w:basedOn w:val="Normal"/>
    <w:next w:val="Normal"/>
    <w:autoRedefine/>
    <w:uiPriority w:val="39"/>
    <w:unhideWhenUsed/>
    <w:rsid w:val="003A2DA3"/>
    <w:pPr>
      <w:ind w:left="0"/>
    </w:pPr>
  </w:style>
  <w:style w:type="character" w:styleId="Lienhypertexte">
    <w:name w:val="Hyperlink"/>
    <w:uiPriority w:val="99"/>
    <w:unhideWhenUsed/>
    <w:rsid w:val="003A2DA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0209">
      <w:bodyDiv w:val="1"/>
      <w:marLeft w:val="0"/>
      <w:marRight w:val="0"/>
      <w:marTop w:val="0"/>
      <w:marBottom w:val="0"/>
      <w:divBdr>
        <w:top w:val="none" w:sz="0" w:space="0" w:color="auto"/>
        <w:left w:val="none" w:sz="0" w:space="0" w:color="auto"/>
        <w:bottom w:val="none" w:sz="0" w:space="0" w:color="auto"/>
        <w:right w:val="none" w:sz="0" w:space="0" w:color="auto"/>
      </w:divBdr>
    </w:div>
    <w:div w:id="128604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zouzi\Downloads\%5bSIO%5d_202109_TWa_Mod&#232;le_Travail_a_Rendre%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7B54-B8E2-4CFC-911D-C7D5F6E8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C:\Users\nmazouzi\Downloads\[SIO]_202109_TWa_Modèle_Travail_a_Rendre (2).dotx</Template>
  <TotalTime>99</TotalTime>
  <Pages>6</Pages>
  <Words>702</Words>
  <Characters>3861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[0SIO]_AAAAMMSS_Initiales_Titre</vt:lpstr>
    </vt:vector>
  </TitlesOfParts>
  <Company>BTS SIO</Company>
  <LinksUpToDate>false</LinksUpToDate>
  <CharactersWithSpaces>4554</CharactersWithSpaces>
  <SharedDoc>false</SharedDoc>
  <HLinks>
    <vt:vector size="12" baseType="variant">
      <vt:variant>
        <vt:i4>8126586</vt:i4>
      </vt:variant>
      <vt:variant>
        <vt:i4>3</vt:i4>
      </vt:variant>
      <vt:variant>
        <vt:i4>0</vt:i4>
      </vt:variant>
      <vt:variant>
        <vt:i4>5</vt:i4>
      </vt:variant>
      <vt:variant>
        <vt:lpwstr>https://primabord.eduscol.education.fr/qu-est-ce-que-la-netiquette</vt:lpwstr>
      </vt:variant>
      <vt:variant>
        <vt:lpwstr/>
      </vt:variant>
      <vt:variant>
        <vt:i4>5373966</vt:i4>
      </vt:variant>
      <vt:variant>
        <vt:i4>0</vt:i4>
      </vt:variant>
      <vt:variant>
        <vt:i4>0</vt:i4>
      </vt:variant>
      <vt:variant>
        <vt:i4>5</vt:i4>
      </vt:variant>
      <vt:variant>
        <vt:lpwstr>https://fr.wikipedia.org/wiki/N%C3%A9tiquette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[0SIO]_AAAAMMSS_Initiales_Titre</dc:title>
  <dc:subject>monSujet</dc:subject>
  <dc:creator>Najib MAZOUZI - NMa</dc:creator>
  <cp:lastModifiedBy>Najib Mazouzi</cp:lastModifiedBy>
  <cp:revision>8</cp:revision>
  <cp:lastPrinted>2020-09-06T13:28:00Z</cp:lastPrinted>
  <dcterms:created xsi:type="dcterms:W3CDTF">2023-05-31T08:57:00Z</dcterms:created>
  <dcterms:modified xsi:type="dcterms:W3CDTF">2023-06-01T08:49:00Z</dcterms:modified>
  <cp:category>Catégorie</cp:category>
</cp:coreProperties>
</file>